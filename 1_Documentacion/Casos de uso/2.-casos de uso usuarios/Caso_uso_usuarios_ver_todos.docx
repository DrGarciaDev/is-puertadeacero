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692941">
        <w:rPr>
          <w:lang w:val="es-MX"/>
        </w:rPr>
        <w:t>Ver Todos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692941">
              <w:rPr>
                <w:lang w:val="es-MX"/>
              </w:rPr>
              <w:t>Ver Todos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692941">
        <w:rPr>
          <w:lang w:val="es-MX"/>
        </w:rPr>
        <w:t>Ver Todos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692941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286250" cy="3943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>El usuario podrá consultar todos los usuarios operativos o administradores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mostrar todos, con el que se desplegará una pantalla mostrando todos los usuarios que se registraron previamente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CB70E0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</w:t>
      </w:r>
      <w:bookmarkStart w:id="21" w:name="_GoBack"/>
      <w:r w:rsidRPr="00CB70E0">
        <w:rPr>
          <w:b w:val="0"/>
          <w:lang w:val="es-MX"/>
        </w:rPr>
        <w:t>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>Estar en la pantalla de administración de usuarios.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bookmarkEnd w:id="21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21E" w:rsidRDefault="00B8121E">
      <w:pPr>
        <w:spacing w:line="240" w:lineRule="auto"/>
      </w:pPr>
      <w:r>
        <w:separator/>
      </w:r>
    </w:p>
  </w:endnote>
  <w:endnote w:type="continuationSeparator" w:id="0">
    <w:p w:rsidR="00B8121E" w:rsidRDefault="00B81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8121E">
            <w:fldChar w:fldCharType="begin"/>
          </w:r>
          <w:r w:rsidR="00B8121E">
            <w:instrText xml:space="preserve"> DOCPROPERTY "Company"  \* MERGEFORMAT </w:instrText>
          </w:r>
          <w:r w:rsidR="00B8121E">
            <w:fldChar w:fldCharType="separate"/>
          </w:r>
          <w:r w:rsidR="0092288A">
            <w:t>&lt;Company Name&gt;</w:t>
          </w:r>
          <w:r w:rsidR="00B8121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67F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21E" w:rsidRDefault="00B8121E">
      <w:pPr>
        <w:spacing w:line="240" w:lineRule="auto"/>
      </w:pPr>
      <w:r>
        <w:separator/>
      </w:r>
    </w:p>
  </w:footnote>
  <w:footnote w:type="continuationSeparator" w:id="0">
    <w:p w:rsidR="00B8121E" w:rsidRDefault="00B81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92941">
            <w:t xml:space="preserve"> Ver </w:t>
          </w:r>
          <w:proofErr w:type="spellStart"/>
          <w:r w:rsidR="00692941">
            <w:t>Todos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B336EA"/>
    <w:rsid w:val="00B8121E"/>
    <w:rsid w:val="00BA1BC4"/>
    <w:rsid w:val="00BE0406"/>
    <w:rsid w:val="00CB70E0"/>
    <w:rsid w:val="00D339CE"/>
    <w:rsid w:val="00D834AB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2C6A1D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155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10</cp:revision>
  <cp:lastPrinted>1900-01-01T06:00:00Z</cp:lastPrinted>
  <dcterms:created xsi:type="dcterms:W3CDTF">2019-02-15T05:50:00Z</dcterms:created>
  <dcterms:modified xsi:type="dcterms:W3CDTF">2019-02-21T04:27:00Z</dcterms:modified>
</cp:coreProperties>
</file>