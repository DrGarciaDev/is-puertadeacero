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D339CE" w:rsidRPr="00A3399F">
        <w:rPr>
          <w:lang w:val="es-MX"/>
        </w:rPr>
        <w:t>Usuarios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296B6E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296B6E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296B6E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D339CE" w:rsidRPr="00A3399F">
              <w:rPr>
                <w:lang w:val="es-MX"/>
              </w:rPr>
              <w:t>Usuarios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296B6E" w:rsidRPr="00A3399F" w:rsidTr="00296B6E"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</w:t>
            </w:r>
            <w:r>
              <w:rPr>
                <w:lang w:val="es-MX"/>
              </w:rPr>
              <w:t>4/Mayo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  <w:r>
              <w:rPr>
                <w:lang w:val="es-MX"/>
              </w:rPr>
              <w:t>1.1</w:t>
            </w:r>
          </w:p>
        </w:tc>
        <w:tc>
          <w:tcPr>
            <w:tcW w:w="374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Usuarios </w:t>
            </w:r>
            <w:r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296B6E" w:rsidRPr="00A3399F" w:rsidTr="00296B6E"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</w:tr>
      <w:tr w:rsidR="00296B6E" w:rsidRPr="00A3399F" w:rsidTr="00296B6E"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296B6E" w:rsidRPr="00A3399F" w:rsidRDefault="00296B6E" w:rsidP="00296B6E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426D2F" w:rsidRPr="00A3399F">
        <w:rPr>
          <w:lang w:val="es-MX"/>
        </w:rPr>
        <w:t xml:space="preserve">Usuarios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B32547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uno o varios</w:t>
      </w:r>
      <w:r>
        <w:rPr>
          <w:lang w:val="es-MX"/>
        </w:rPr>
        <w:t xml:space="preserve"> usuarios</w:t>
      </w:r>
      <w:r w:rsidR="00C87AFD">
        <w:rPr>
          <w:lang w:val="es-MX"/>
        </w:rPr>
        <w:t xml:space="preserve"> específicos,</w:t>
      </w:r>
      <w:r>
        <w:rPr>
          <w:lang w:val="es-MX"/>
        </w:rPr>
        <w:t xml:space="preserve"> operativos o administradores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B11359" w:rsidRPr="00B11359" w:rsidRDefault="00B11359" w:rsidP="00B11359">
      <w:pPr>
        <w:ind w:left="720"/>
        <w:rPr>
          <w:sz w:val="22"/>
          <w:lang w:val="es-MX"/>
        </w:rPr>
      </w:pPr>
      <w:r w:rsidRPr="00B11359">
        <w:rPr>
          <w:sz w:val="22"/>
          <w:lang w:val="es-MX"/>
        </w:rPr>
        <w:t xml:space="preserve">Deberá existir en la página de administración de usuarios un botón en el que se pueda dar </w:t>
      </w:r>
      <w:proofErr w:type="spellStart"/>
      <w:proofErr w:type="gramStart"/>
      <w:r w:rsidRPr="00B11359">
        <w:rPr>
          <w:sz w:val="22"/>
          <w:lang w:val="es-MX"/>
        </w:rPr>
        <w:t>click</w:t>
      </w:r>
      <w:proofErr w:type="spellEnd"/>
      <w:proofErr w:type="gramEnd"/>
      <w:r w:rsidRPr="00B11359">
        <w:rPr>
          <w:sz w:val="22"/>
          <w:lang w:val="es-MX"/>
        </w:rPr>
        <w:t xml:space="preserve"> y realice la búsqueda de los usuarios</w:t>
      </w:r>
      <w:r w:rsidR="006C45B2">
        <w:rPr>
          <w:sz w:val="22"/>
          <w:lang w:val="es-MX"/>
        </w:rPr>
        <w:t>.</w:t>
      </w:r>
    </w:p>
    <w:p w:rsidR="00B11359" w:rsidRDefault="00B11359" w:rsidP="00B11359">
      <w:pPr>
        <w:ind w:left="720"/>
        <w:rPr>
          <w:sz w:val="22"/>
          <w:lang w:val="es-MX"/>
        </w:rPr>
      </w:pPr>
      <w:r w:rsidRPr="00B11359">
        <w:rPr>
          <w:sz w:val="22"/>
          <w:lang w:val="es-MX"/>
        </w:rPr>
        <w:t>También deberá existir un campo de texto en el cual introducir los caracteres con los cuales se realizará la búsqueda de los usuarios.</w:t>
      </w:r>
    </w:p>
    <w:p w:rsidR="006C45B2" w:rsidRPr="00B11359" w:rsidRDefault="006C45B2" w:rsidP="00B11359">
      <w:pPr>
        <w:ind w:left="720"/>
        <w:rPr>
          <w:sz w:val="22"/>
          <w:lang w:val="es-MX"/>
        </w:rPr>
      </w:pPr>
      <w:r>
        <w:rPr>
          <w:sz w:val="22"/>
          <w:lang w:val="es-MX"/>
        </w:rPr>
        <w:t>De igual manera deberá existir un botón con el cual los operativos puedan limpiar las búsquedas realizadas y resultados encontrados si es que los hubo.</w:t>
      </w:r>
    </w:p>
    <w:p w:rsidR="00B11359" w:rsidRPr="00B11359" w:rsidRDefault="00B11359" w:rsidP="00B11359">
      <w:pPr>
        <w:ind w:left="720"/>
        <w:rPr>
          <w:lang w:val="es-MX"/>
        </w:rPr>
      </w:pP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 w:rsidR="006C45B2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</w:t>
      </w:r>
      <w:proofErr w:type="spellStart"/>
      <w:r w:rsidR="006C45B2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posocionado</w:t>
      </w:r>
      <w:proofErr w:type="spellEnd"/>
      <w:r w:rsidR="006C45B2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 la página de administración de usuarios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</w:t>
      </w:r>
      <w:r w:rsidR="006C45B2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ingresar los caracteres en el campo especialmente creado para las búsquedas,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</w:t>
      </w:r>
      <w:r w:rsidR="006C45B2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y si halló algún resultado 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 desplegará una pantalla mostrando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el 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usuario que s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 encontró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6C45B2" w:rsidRPr="00B11359" w:rsidRDefault="006C45B2" w:rsidP="006C45B2">
      <w:pPr>
        <w:ind w:left="720"/>
        <w:rPr>
          <w:sz w:val="22"/>
          <w:lang w:val="es-MX"/>
        </w:rPr>
      </w:pPr>
      <w:r w:rsidRPr="00B11359">
        <w:rPr>
          <w:sz w:val="22"/>
          <w:lang w:val="es-MX"/>
        </w:rPr>
        <w:t xml:space="preserve">Deberá existir en la página de administración de usuarios un botón en el que se pueda dar </w:t>
      </w:r>
      <w:proofErr w:type="spellStart"/>
      <w:proofErr w:type="gramStart"/>
      <w:r w:rsidRPr="00B11359">
        <w:rPr>
          <w:sz w:val="22"/>
          <w:lang w:val="es-MX"/>
        </w:rPr>
        <w:t>click</w:t>
      </w:r>
      <w:proofErr w:type="spellEnd"/>
      <w:proofErr w:type="gramEnd"/>
      <w:r w:rsidRPr="00B11359">
        <w:rPr>
          <w:sz w:val="22"/>
          <w:lang w:val="es-MX"/>
        </w:rPr>
        <w:t xml:space="preserve"> y realice la búsqueda de los usuarios</w:t>
      </w:r>
      <w:r>
        <w:rPr>
          <w:sz w:val="22"/>
          <w:lang w:val="es-MX"/>
        </w:rPr>
        <w:t>.</w:t>
      </w:r>
    </w:p>
    <w:p w:rsidR="006C45B2" w:rsidRDefault="006C45B2" w:rsidP="006C45B2">
      <w:pPr>
        <w:ind w:left="720"/>
        <w:rPr>
          <w:sz w:val="22"/>
          <w:lang w:val="es-MX"/>
        </w:rPr>
      </w:pPr>
      <w:r w:rsidRPr="00B11359">
        <w:rPr>
          <w:sz w:val="22"/>
          <w:lang w:val="es-MX"/>
        </w:rPr>
        <w:t>También deberá existir un campo de texto en el cual introducir los caracteres con los cuales se realizará la búsqueda de los usuarios.</w:t>
      </w:r>
    </w:p>
    <w:p w:rsidR="006C45B2" w:rsidRPr="00B11359" w:rsidRDefault="006C45B2" w:rsidP="006C45B2">
      <w:pPr>
        <w:ind w:left="720"/>
        <w:rPr>
          <w:sz w:val="22"/>
          <w:lang w:val="es-MX"/>
        </w:rPr>
      </w:pPr>
      <w:r>
        <w:rPr>
          <w:sz w:val="22"/>
          <w:lang w:val="es-MX"/>
        </w:rPr>
        <w:lastRenderedPageBreak/>
        <w:t>De igual manera deberá existir un botón con el cual los operativos puedan limpiar las búsquedas realizadas y resultados encontrados si es que los hubo.</w:t>
      </w:r>
    </w:p>
    <w:p w:rsidR="006C45B2" w:rsidRPr="00B11359" w:rsidRDefault="006C45B2" w:rsidP="006C45B2">
      <w:pPr>
        <w:ind w:left="720"/>
        <w:rPr>
          <w:lang w:val="es-MX"/>
        </w:rPr>
      </w:pPr>
    </w:p>
    <w:p w:rsidR="006C45B2" w:rsidRPr="00A3399F" w:rsidRDefault="006C45B2" w:rsidP="006C45B2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posocionado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 la página de administración de usuarios el usuario podrá ingresar los caracteres en el campo especialmente creado para las búsquedas, darle clic al botón buscar, y si</w:t>
      </w:r>
      <w:r w:rsidR="00BE021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no se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halló algún resultado se desplegará un</w:t>
      </w:r>
      <w:r w:rsidR="00BE0213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mensaje en el cual se avisará que no se encontró ningún resultado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352924" w:rsidRPr="00A3399F" w:rsidRDefault="00352924" w:rsidP="000D5DB1">
      <w:pPr>
        <w:ind w:left="720"/>
        <w:rPr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BE0213" w:rsidRDefault="00BE0213" w:rsidP="00BE0213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BE0213" w:rsidRPr="00BE0213" w:rsidRDefault="00352924" w:rsidP="00BE0213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</w:t>
      </w:r>
      <w:r w:rsidR="00BE0213">
        <w:rPr>
          <w:b w:val="0"/>
          <w:lang w:val="es-MX"/>
        </w:rPr>
        <w:t>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BE0213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</w:p>
    <w:p w:rsidR="00BE0213" w:rsidRDefault="00A567F2" w:rsidP="00C87AFD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Estar en la pantalla de administración de usuarios.</w:t>
      </w:r>
      <w:r w:rsidR="00C87AFD">
        <w:rPr>
          <w:b w:val="0"/>
          <w:lang w:val="es-MX"/>
        </w:rPr>
        <w:t xml:space="preserve"> </w:t>
      </w:r>
    </w:p>
    <w:p w:rsidR="00C87AFD" w:rsidRPr="00C87AFD" w:rsidRDefault="00C87AFD" w:rsidP="00C87AFD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Haber tecleado el nombre o puesto a buscar.</w:t>
      </w:r>
      <w:bookmarkStart w:id="21" w:name="_GoBack"/>
      <w:bookmarkEnd w:id="21"/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151" w:rsidRDefault="009B4151">
      <w:pPr>
        <w:spacing w:line="240" w:lineRule="auto"/>
      </w:pPr>
      <w:r>
        <w:separator/>
      </w:r>
    </w:p>
  </w:endnote>
  <w:endnote w:type="continuationSeparator" w:id="0">
    <w:p w:rsidR="009B4151" w:rsidRDefault="009B4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96B6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151" w:rsidRDefault="009B4151">
      <w:pPr>
        <w:spacing w:line="240" w:lineRule="auto"/>
      </w:pPr>
      <w:r>
        <w:separator/>
      </w:r>
    </w:p>
  </w:footnote>
  <w:footnote w:type="continuationSeparator" w:id="0">
    <w:p w:rsidR="009B4151" w:rsidRDefault="009B4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296B6E">
            <w:t>1</w:t>
          </w:r>
        </w:p>
      </w:tc>
    </w:tr>
    <w:tr w:rsidR="00823E59" w:rsidTr="00BE0406">
      <w:tc>
        <w:tcPr>
          <w:tcW w:w="6379" w:type="dxa"/>
        </w:tcPr>
        <w:p w:rsidR="00823E59" w:rsidRDefault="00D339CE" w:rsidP="00C87AFD">
          <w:pPr>
            <w:tabs>
              <w:tab w:val="left" w:pos="2235"/>
            </w:tabs>
          </w:pPr>
          <w:proofErr w:type="spellStart"/>
          <w:r>
            <w:t>Usuarios</w:t>
          </w:r>
          <w:proofErr w:type="spellEnd"/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</w:t>
          </w:r>
          <w:r w:rsidR="00296B6E">
            <w:t>4</w:t>
          </w:r>
          <w:r>
            <w:t>/</w:t>
          </w:r>
          <w:r w:rsidR="00296B6E">
            <w:t>Mayo</w:t>
          </w:r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296B6E"/>
    <w:rsid w:val="00352924"/>
    <w:rsid w:val="003701A8"/>
    <w:rsid w:val="00426D2F"/>
    <w:rsid w:val="0043735F"/>
    <w:rsid w:val="00673075"/>
    <w:rsid w:val="00692941"/>
    <w:rsid w:val="006A040B"/>
    <w:rsid w:val="006C45B2"/>
    <w:rsid w:val="006F1D72"/>
    <w:rsid w:val="00823E59"/>
    <w:rsid w:val="008C6FDC"/>
    <w:rsid w:val="0092288A"/>
    <w:rsid w:val="009A6E31"/>
    <w:rsid w:val="009B4151"/>
    <w:rsid w:val="00A0156D"/>
    <w:rsid w:val="00A3399F"/>
    <w:rsid w:val="00A567F2"/>
    <w:rsid w:val="00A64CAE"/>
    <w:rsid w:val="00AE2CCA"/>
    <w:rsid w:val="00AF0A70"/>
    <w:rsid w:val="00B11359"/>
    <w:rsid w:val="00B32547"/>
    <w:rsid w:val="00B336EA"/>
    <w:rsid w:val="00B8121E"/>
    <w:rsid w:val="00BA1BC4"/>
    <w:rsid w:val="00BE0213"/>
    <w:rsid w:val="00BE0406"/>
    <w:rsid w:val="00C87AFD"/>
    <w:rsid w:val="00CB70E0"/>
    <w:rsid w:val="00D339CE"/>
    <w:rsid w:val="00D642D4"/>
    <w:rsid w:val="00D74DFA"/>
    <w:rsid w:val="00D834AB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67E0DF9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B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6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176</TotalTime>
  <Pages>5</Pages>
  <Words>496</Words>
  <Characters>2730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19</cp:revision>
  <cp:lastPrinted>1900-01-01T06:00:00Z</cp:lastPrinted>
  <dcterms:created xsi:type="dcterms:W3CDTF">2019-02-15T05:50:00Z</dcterms:created>
  <dcterms:modified xsi:type="dcterms:W3CDTF">2019-05-15T04:07:00Z</dcterms:modified>
</cp:coreProperties>
</file>