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D339CE" w:rsidRPr="00A3399F">
        <w:rPr>
          <w:lang w:val="es-MX"/>
        </w:rPr>
        <w:t>Usuarios</w:t>
      </w:r>
      <w:r w:rsidR="00426D2F" w:rsidRPr="00A3399F">
        <w:rPr>
          <w:lang w:val="es-MX"/>
        </w:rPr>
        <w:t xml:space="preserve"> </w:t>
      </w:r>
      <w:r w:rsidR="00216F39">
        <w:rPr>
          <w:lang w:val="es-MX"/>
        </w:rPr>
        <w:t>Eliminar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</w:t>
      </w:r>
      <w:r w:rsidR="00F33930">
        <w:rPr>
          <w:sz w:val="28"/>
          <w:lang w:val="es-MX"/>
        </w:rPr>
        <w:t>1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 w:rsidTr="00F33930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 w:rsidTr="00F33930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D339CE" w:rsidRPr="00A3399F">
              <w:rPr>
                <w:lang w:val="es-MX"/>
              </w:rPr>
              <w:t>Usuarios</w:t>
            </w:r>
            <w:r w:rsidR="00426D2F" w:rsidRPr="00A3399F">
              <w:rPr>
                <w:lang w:val="es-MX"/>
              </w:rPr>
              <w:t xml:space="preserve"> </w:t>
            </w:r>
            <w:r w:rsidR="00216F39">
              <w:rPr>
                <w:lang w:val="es-MX"/>
              </w:rPr>
              <w:t>Eliminar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F33930" w:rsidRPr="00A3399F" w:rsidTr="00F33930">
        <w:tc>
          <w:tcPr>
            <w:tcW w:w="2304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15/Mayo</w:t>
            </w:r>
            <w:r w:rsidRPr="00A3399F">
              <w:rPr>
                <w:lang w:val="es-MX"/>
              </w:rPr>
              <w:t>/19</w:t>
            </w:r>
          </w:p>
        </w:tc>
        <w:tc>
          <w:tcPr>
            <w:tcW w:w="1152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1.1</w:t>
            </w:r>
          </w:p>
        </w:tc>
        <w:tc>
          <w:tcPr>
            <w:tcW w:w="3744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Usuarios </w:t>
            </w:r>
            <w:r>
              <w:rPr>
                <w:lang w:val="es-MX"/>
              </w:rPr>
              <w:t>Eliminar</w:t>
            </w:r>
          </w:p>
        </w:tc>
        <w:tc>
          <w:tcPr>
            <w:tcW w:w="2304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F33930" w:rsidRPr="00A3399F" w:rsidTr="00F33930">
        <w:tc>
          <w:tcPr>
            <w:tcW w:w="2304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</w:p>
        </w:tc>
      </w:tr>
      <w:tr w:rsidR="00F33930" w:rsidRPr="00A3399F" w:rsidTr="00F33930">
        <w:tc>
          <w:tcPr>
            <w:tcW w:w="2304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F33930" w:rsidRPr="00A3399F" w:rsidRDefault="00F33930" w:rsidP="00F33930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426D2F" w:rsidRPr="00A3399F">
        <w:rPr>
          <w:lang w:val="es-MX"/>
        </w:rPr>
        <w:t xml:space="preserve">Usuarios </w:t>
      </w:r>
      <w:r w:rsidR="00216F39">
        <w:rPr>
          <w:lang w:val="es-MX"/>
        </w:rPr>
        <w:t>Eliminar</w:t>
      </w:r>
      <w:r w:rsidRPr="00A3399F">
        <w:rPr>
          <w:lang w:val="es-MX"/>
        </w:rPr>
        <w:t xml:space="preserve"> </w:t>
      </w:r>
      <w:bookmarkEnd w:id="0"/>
      <w:bookmarkEnd w:id="1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BB69D0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105275" cy="3314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216F39" w:rsidP="001A5929">
      <w:pPr>
        <w:ind w:left="720"/>
        <w:rPr>
          <w:lang w:val="es-MX"/>
        </w:rPr>
      </w:pPr>
      <w:r>
        <w:rPr>
          <w:lang w:val="es-MX"/>
        </w:rPr>
        <w:t>Al mostrar uno o todos los usuarios, tendrán un botón habilitado para su posible eliminación.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F33930" w:rsidRDefault="00F33930" w:rsidP="00216F39">
      <w:pPr>
        <w:ind w:left="720"/>
        <w:rPr>
          <w:sz w:val="22"/>
          <w:lang w:val="es-MX"/>
        </w:rPr>
      </w:pPr>
      <w:r w:rsidRPr="00F33930">
        <w:rPr>
          <w:sz w:val="22"/>
          <w:lang w:val="es-MX"/>
        </w:rPr>
        <w:t>La pantalla</w:t>
      </w:r>
      <w:r>
        <w:rPr>
          <w:sz w:val="22"/>
          <w:lang w:val="es-MX"/>
        </w:rPr>
        <w:t xml:space="preserve"> de administración de usuarios debe mostrar después de realizar una búsqueda específica o un despliegue de todos los usuarios, una lista o resultados, en los cuales, cada usuario deberá contener un botón para eliminar al usuario específico.</w:t>
      </w:r>
    </w:p>
    <w:p w:rsidR="00F33930" w:rsidRPr="00F33930" w:rsidRDefault="00F33930" w:rsidP="00216F39">
      <w:pPr>
        <w:ind w:left="720"/>
        <w:rPr>
          <w:sz w:val="22"/>
          <w:lang w:val="es-MX"/>
        </w:rPr>
      </w:pPr>
    </w:p>
    <w:p w:rsidR="00216F39" w:rsidRPr="00F33930" w:rsidRDefault="00216F39" w:rsidP="00216F39">
      <w:pPr>
        <w:ind w:left="720"/>
        <w:rPr>
          <w:sz w:val="22"/>
          <w:lang w:val="es-MX"/>
        </w:rPr>
      </w:pPr>
      <w:r w:rsidRPr="00F33930">
        <w:rPr>
          <w:sz w:val="22"/>
          <w:lang w:val="es-MX"/>
        </w:rPr>
        <w:t>Al darle clic al botón eliminar, se mostrará un mensaje para confirmar su eliminación. Si se confirma, el usuario será eliminado.</w:t>
      </w:r>
    </w:p>
    <w:p w:rsidR="008C6FDC" w:rsidRPr="00F33930" w:rsidRDefault="008C6FDC" w:rsidP="008C6FDC">
      <w:pPr>
        <w:ind w:left="720"/>
        <w:rPr>
          <w:sz w:val="22"/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2"/>
      <w:bookmarkEnd w:id="13"/>
      <w:bookmarkEnd w:id="14"/>
      <w:proofErr w:type="spellEnd"/>
    </w:p>
    <w:p w:rsidR="00F33930" w:rsidRDefault="00F33930" w:rsidP="00F33930">
      <w:pPr>
        <w:ind w:left="720"/>
        <w:rPr>
          <w:sz w:val="22"/>
          <w:lang w:val="es-MX"/>
        </w:rPr>
      </w:pPr>
      <w:r w:rsidRPr="00F33930">
        <w:rPr>
          <w:sz w:val="22"/>
          <w:lang w:val="es-MX"/>
        </w:rPr>
        <w:t>La pantalla</w:t>
      </w:r>
      <w:r>
        <w:rPr>
          <w:sz w:val="22"/>
          <w:lang w:val="es-MX"/>
        </w:rPr>
        <w:t xml:space="preserve"> de administración de usuarios debe mostrar después de realizar una búsqueda específica o un despliegue de todos los usuarios, una lista o resultados, en los cuales, cada usuario deberá contener un botón para eliminar al usuario específico.</w:t>
      </w:r>
    </w:p>
    <w:p w:rsidR="00F33930" w:rsidRPr="00F33930" w:rsidRDefault="00F33930" w:rsidP="00F33930">
      <w:pPr>
        <w:ind w:left="720"/>
        <w:rPr>
          <w:sz w:val="22"/>
          <w:lang w:val="es-MX"/>
        </w:rPr>
      </w:pPr>
    </w:p>
    <w:p w:rsidR="00F33930" w:rsidRDefault="00F33930" w:rsidP="009A6E31">
      <w:pPr>
        <w:ind w:left="720"/>
        <w:rPr>
          <w:sz w:val="22"/>
          <w:lang w:val="es-MX"/>
        </w:rPr>
      </w:pPr>
      <w:r w:rsidRPr="00F33930">
        <w:rPr>
          <w:sz w:val="22"/>
          <w:lang w:val="es-MX"/>
        </w:rPr>
        <w:t xml:space="preserve">Al darle clic al botón eliminar, se mostrará un mensaje para confirmar su eliminación. </w:t>
      </w:r>
    </w:p>
    <w:p w:rsidR="00F33930" w:rsidRDefault="00F33930" w:rsidP="009A6E31">
      <w:pPr>
        <w:ind w:left="720"/>
        <w:rPr>
          <w:sz w:val="22"/>
          <w:lang w:val="es-MX"/>
        </w:rPr>
      </w:pPr>
    </w:p>
    <w:p w:rsidR="009A6E31" w:rsidRPr="00F33930" w:rsidRDefault="00216F39" w:rsidP="009A6E31">
      <w:pPr>
        <w:ind w:left="720"/>
        <w:rPr>
          <w:sz w:val="22"/>
          <w:lang w:val="es-MX"/>
        </w:rPr>
      </w:pPr>
      <w:r w:rsidRPr="00F33930">
        <w:rPr>
          <w:sz w:val="22"/>
          <w:lang w:val="es-MX"/>
        </w:rPr>
        <w:t>Si no se confirma la eliminación del usuario, se quitará el aviso sin realizar ningún cambio en la base de datos.</w:t>
      </w:r>
    </w:p>
    <w:p w:rsidR="00352924" w:rsidRPr="00F33930" w:rsidRDefault="00352924" w:rsidP="00352924">
      <w:pPr>
        <w:rPr>
          <w:sz w:val="22"/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5" w:name="_Toc423410251"/>
      <w:bookmarkStart w:id="16" w:name="_Toc425054510"/>
      <w:bookmarkStart w:id="17" w:name="_Toc508098436"/>
      <w:proofErr w:type="spellStart"/>
      <w:r w:rsidRPr="00A3399F">
        <w:rPr>
          <w:lang w:val="es-MX"/>
        </w:rPr>
        <w:lastRenderedPageBreak/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5"/>
      <w:bookmarkEnd w:id="16"/>
      <w:bookmarkEnd w:id="17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F33930" w:rsidRDefault="00F33930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>Ser usuario administrador.</w:t>
      </w: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8" w:name="_Toc423410253"/>
      <w:bookmarkStart w:id="19" w:name="_Toc425054512"/>
      <w:bookmarkStart w:id="20" w:name="_Toc508098438"/>
      <w:proofErr w:type="spellStart"/>
      <w:r w:rsidRPr="00A3399F">
        <w:rPr>
          <w:lang w:val="es-MX"/>
        </w:rPr>
        <w:t>Preconditions</w:t>
      </w:r>
      <w:bookmarkEnd w:id="18"/>
      <w:bookmarkEnd w:id="19"/>
      <w:bookmarkEnd w:id="20"/>
      <w:proofErr w:type="spellEnd"/>
    </w:p>
    <w:p w:rsidR="00A0156D" w:rsidRPr="00A3399F" w:rsidRDefault="00A0156D" w:rsidP="00A0156D">
      <w:pPr>
        <w:rPr>
          <w:lang w:val="es-MX"/>
        </w:rPr>
      </w:pPr>
    </w:p>
    <w:p w:rsidR="00F33930" w:rsidRDefault="006F1D72" w:rsidP="000D7AAF">
      <w:pPr>
        <w:pStyle w:val="Ttulo2"/>
        <w:widowControl/>
        <w:numPr>
          <w:ilvl w:val="1"/>
          <w:numId w:val="23"/>
        </w:numPr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  <w:r w:rsidR="000D7AAF">
        <w:rPr>
          <w:b w:val="0"/>
          <w:lang w:val="es-MX"/>
        </w:rPr>
        <w:t xml:space="preserve"> </w:t>
      </w:r>
    </w:p>
    <w:p w:rsidR="00F33930" w:rsidRDefault="00F33930" w:rsidP="00F33930">
      <w:pPr>
        <w:pStyle w:val="Ttulo2"/>
        <w:widowControl/>
        <w:numPr>
          <w:ilvl w:val="1"/>
          <w:numId w:val="23"/>
        </w:numPr>
        <w:rPr>
          <w:b w:val="0"/>
          <w:lang w:val="es-MX"/>
        </w:rPr>
      </w:pPr>
      <w:r>
        <w:rPr>
          <w:b w:val="0"/>
          <w:lang w:val="es-MX"/>
        </w:rPr>
        <w:t>Haber realizado una búsqueda específica o un despliegue de todos los usuarios.</w:t>
      </w:r>
    </w:p>
    <w:p w:rsidR="00823E59" w:rsidRDefault="000D7AAF" w:rsidP="00F33930">
      <w:pPr>
        <w:pStyle w:val="Ttulo2"/>
        <w:widowControl/>
        <w:numPr>
          <w:ilvl w:val="1"/>
          <w:numId w:val="23"/>
        </w:numPr>
        <w:rPr>
          <w:b w:val="0"/>
          <w:lang w:val="es-MX"/>
        </w:rPr>
      </w:pPr>
      <w:r>
        <w:rPr>
          <w:b w:val="0"/>
          <w:lang w:val="es-MX"/>
        </w:rPr>
        <w:t>Estar en la pantalla de administración de usuarios.</w:t>
      </w:r>
    </w:p>
    <w:p w:rsidR="00F33930" w:rsidRPr="00F33930" w:rsidRDefault="00F33930" w:rsidP="00F33930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21" w:name="_Toc423410255"/>
      <w:bookmarkStart w:id="22" w:name="_Toc425054514"/>
      <w:bookmarkStart w:id="23" w:name="_Toc508098440"/>
      <w:proofErr w:type="spellStart"/>
      <w:r w:rsidRPr="00A3399F">
        <w:rPr>
          <w:lang w:val="es-MX"/>
        </w:rPr>
        <w:t>Postconditions</w:t>
      </w:r>
      <w:bookmarkEnd w:id="21"/>
      <w:bookmarkEnd w:id="22"/>
      <w:bookmarkEnd w:id="23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4" w:name="_Toc423410256"/>
      <w:bookmarkStart w:id="25" w:name="_Toc425054515"/>
      <w:bookmarkStart w:id="26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4"/>
      <w:bookmarkEnd w:id="25"/>
      <w:bookmarkEnd w:id="26"/>
    </w:p>
    <w:p w:rsidR="00823E59" w:rsidRPr="00A3399F" w:rsidRDefault="000B2358">
      <w:pPr>
        <w:pStyle w:val="Ttulo1"/>
        <w:rPr>
          <w:lang w:val="es-MX"/>
        </w:rPr>
      </w:pPr>
      <w:bookmarkStart w:id="27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7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8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8"/>
    </w:p>
    <w:p w:rsidR="0092288A" w:rsidRPr="00A3399F" w:rsidRDefault="0092288A" w:rsidP="00673075">
      <w:pPr>
        <w:pStyle w:val="InfoBlue"/>
        <w:rPr>
          <w:lang w:val="es-MX"/>
        </w:rPr>
      </w:pPr>
      <w:bookmarkStart w:id="29" w:name="_GoBack"/>
      <w:bookmarkEnd w:id="29"/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B21" w:rsidRDefault="001B7B21">
      <w:pPr>
        <w:spacing w:line="240" w:lineRule="auto"/>
      </w:pPr>
      <w:r>
        <w:separator/>
      </w:r>
    </w:p>
  </w:endnote>
  <w:endnote w:type="continuationSeparator" w:id="0">
    <w:p w:rsidR="001B7B21" w:rsidRDefault="001B7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3930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B21" w:rsidRDefault="001B7B21">
      <w:pPr>
        <w:spacing w:line="240" w:lineRule="auto"/>
      </w:pPr>
      <w:r>
        <w:separator/>
      </w:r>
    </w:p>
  </w:footnote>
  <w:footnote w:type="continuationSeparator" w:id="0">
    <w:p w:rsidR="001B7B21" w:rsidRDefault="001B7B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F33930">
            <w:t>1</w:t>
          </w:r>
        </w:p>
      </w:tc>
    </w:tr>
    <w:tr w:rsidR="00823E59" w:rsidTr="00BE0406">
      <w:tc>
        <w:tcPr>
          <w:tcW w:w="6379" w:type="dxa"/>
        </w:tcPr>
        <w:p w:rsidR="00823E59" w:rsidRDefault="00D339CE">
          <w:proofErr w:type="spellStart"/>
          <w:r>
            <w:t>Usuarios</w:t>
          </w:r>
          <w:proofErr w:type="spellEnd"/>
          <w:r w:rsidR="00692941">
            <w:t xml:space="preserve"> </w:t>
          </w:r>
          <w:proofErr w:type="spellStart"/>
          <w:r w:rsidR="00216F39">
            <w:t>Eliminar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</w:t>
          </w:r>
          <w:r w:rsidR="00F33930">
            <w:t>5/Mayo</w:t>
          </w:r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0D7AAF"/>
    <w:rsid w:val="000F4D74"/>
    <w:rsid w:val="001A5929"/>
    <w:rsid w:val="001B7B21"/>
    <w:rsid w:val="00216F39"/>
    <w:rsid w:val="00352924"/>
    <w:rsid w:val="00426D2F"/>
    <w:rsid w:val="00673075"/>
    <w:rsid w:val="00692941"/>
    <w:rsid w:val="006A040B"/>
    <w:rsid w:val="006F1D72"/>
    <w:rsid w:val="00823E59"/>
    <w:rsid w:val="008C6FDC"/>
    <w:rsid w:val="0092288A"/>
    <w:rsid w:val="009A6E31"/>
    <w:rsid w:val="00A0156D"/>
    <w:rsid w:val="00A3399F"/>
    <w:rsid w:val="00A64CAE"/>
    <w:rsid w:val="00B336EA"/>
    <w:rsid w:val="00BB69D0"/>
    <w:rsid w:val="00BE0406"/>
    <w:rsid w:val="00CB70E0"/>
    <w:rsid w:val="00D339CE"/>
    <w:rsid w:val="00D834AB"/>
    <w:rsid w:val="00EE196C"/>
    <w:rsid w:val="00F33930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8FF74E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0D7AAF"/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39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93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174</TotalTime>
  <Pages>5</Pages>
  <Words>401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11</cp:revision>
  <cp:lastPrinted>1900-01-01T06:00:00Z</cp:lastPrinted>
  <dcterms:created xsi:type="dcterms:W3CDTF">2019-02-15T05:50:00Z</dcterms:created>
  <dcterms:modified xsi:type="dcterms:W3CDTF">2019-05-16T02:37:00Z</dcterms:modified>
</cp:coreProperties>
</file>