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Agregar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875B4D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875B4D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875B4D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Agregar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75B4D" w:rsidRPr="00A3399F" w:rsidTr="00875B4D"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14/Mayo/19</w:t>
            </w:r>
          </w:p>
        </w:tc>
        <w:tc>
          <w:tcPr>
            <w:tcW w:w="1152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1.1</w:t>
            </w:r>
          </w:p>
        </w:tc>
        <w:tc>
          <w:tcPr>
            <w:tcW w:w="374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Caso de uso: Usuarios Agregar</w:t>
            </w:r>
          </w:p>
        </w:tc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75B4D" w:rsidRPr="00A3399F" w:rsidTr="00875B4D"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</w:tr>
      <w:tr w:rsidR="00875B4D" w:rsidRPr="00A3399F" w:rsidTr="00875B4D"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75B4D" w:rsidRPr="00A3399F" w:rsidRDefault="00875B4D" w:rsidP="00875B4D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>Usuarios Agregar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426D2F" w:rsidP="00673075">
      <w:pPr>
        <w:pStyle w:val="InfoBlue"/>
        <w:rPr>
          <w:lang w:val="es-MX"/>
        </w:rPr>
      </w:pPr>
      <w:r w:rsidRPr="00A3399F">
        <w:rPr>
          <w:noProof/>
          <w:lang w:val="es-MX"/>
        </w:rPr>
        <w:drawing>
          <wp:inline distT="0" distB="0" distL="0" distR="0">
            <wp:extent cx="4629150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26D2F" w:rsidP="001A5929">
      <w:pPr>
        <w:ind w:left="720"/>
        <w:rPr>
          <w:lang w:val="es-MX"/>
        </w:rPr>
      </w:pPr>
      <w:r w:rsidRPr="00A3399F">
        <w:rPr>
          <w:lang w:val="es-MX"/>
        </w:rPr>
        <w:t>Registro de los Usuarios Administradores y Operativos en la base de datos por parte de otro usuario con permis</w:t>
      </w:r>
      <w:r w:rsidR="00A3399F">
        <w:rPr>
          <w:lang w:val="es-MX"/>
        </w:rPr>
        <w:t>o</w:t>
      </w:r>
      <w:r w:rsidRPr="00A3399F">
        <w:rPr>
          <w:lang w:val="es-MX"/>
        </w:rPr>
        <w:t>s de administrador.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875B4D" w:rsidRDefault="00875B4D" w:rsidP="00875B4D">
      <w:pPr>
        <w:ind w:left="720"/>
        <w:rPr>
          <w:sz w:val="22"/>
          <w:lang w:val="es-MX"/>
        </w:rPr>
      </w:pPr>
      <w:r w:rsidRPr="00875B4D">
        <w:rPr>
          <w:sz w:val="22"/>
          <w:lang w:val="es-MX"/>
        </w:rPr>
        <w:t>Deberá aparecer una ventana con los campos necesarios para ser llenado</w:t>
      </w:r>
      <w:r>
        <w:rPr>
          <w:sz w:val="22"/>
          <w:lang w:val="es-MX"/>
        </w:rPr>
        <w:t>s.</w:t>
      </w:r>
    </w:p>
    <w:p w:rsidR="00875B4D" w:rsidRPr="00875B4D" w:rsidRDefault="00875B4D" w:rsidP="00875B4D">
      <w:pPr>
        <w:ind w:left="720"/>
        <w:rPr>
          <w:sz w:val="22"/>
          <w:lang w:val="es-MX"/>
        </w:rPr>
      </w:pP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 sistema también debe contener dos botones, uno de agregar y otro de cancelar.</w:t>
      </w: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B336EA" w:rsidRPr="00875B4D" w:rsidRDefault="00A3399F" w:rsidP="00875B4D">
      <w:pPr>
        <w:ind w:left="720"/>
        <w:rPr>
          <w:sz w:val="22"/>
          <w:lang w:val="es-MX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Si todos los campos obligatorios fueron llenados</w:t>
      </w:r>
      <w:r w:rsidR="00875B4D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, al darle clic al botón agregar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será registrado el usuario correctamente en la base de datos.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875B4D" w:rsidRDefault="00875B4D" w:rsidP="00875B4D">
      <w:pPr>
        <w:ind w:left="720"/>
        <w:rPr>
          <w:sz w:val="22"/>
          <w:lang w:val="es-MX"/>
        </w:rPr>
      </w:pPr>
      <w:r w:rsidRPr="00875B4D">
        <w:rPr>
          <w:sz w:val="22"/>
          <w:lang w:val="es-MX"/>
        </w:rPr>
        <w:t>Deberá aparecer una ventana con los campos necesarios para ser llenado</w:t>
      </w:r>
      <w:r>
        <w:rPr>
          <w:sz w:val="22"/>
          <w:lang w:val="es-MX"/>
        </w:rPr>
        <w:t>s.</w:t>
      </w:r>
    </w:p>
    <w:p w:rsidR="00875B4D" w:rsidRPr="00875B4D" w:rsidRDefault="00875B4D" w:rsidP="00875B4D">
      <w:pPr>
        <w:ind w:left="720"/>
        <w:rPr>
          <w:sz w:val="22"/>
          <w:lang w:val="es-MX"/>
        </w:rPr>
      </w:pP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 sistema también debe contener dos botones, uno de agregar y otro de cancelar.</w:t>
      </w: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Si todos los campos obligatorios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no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fueron llenados, al darle clic al botón agregar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erá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desplegado un mensaje avisando que faltan campos por llenar.</w:t>
      </w:r>
    </w:p>
    <w:p w:rsid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875B4D" w:rsidRPr="00875B4D" w:rsidRDefault="00875B4D" w:rsidP="00875B4D">
      <w:pPr>
        <w:ind w:left="720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Si el usuario decide no llenar nada, podrá darle </w:t>
      </w:r>
      <w:proofErr w:type="spellStart"/>
      <w:proofErr w:type="gram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click</w:t>
      </w:r>
      <w:proofErr w:type="spellEnd"/>
      <w:proofErr w:type="gram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al botón cancelar, el cual llevará a la página general de administración de usuarios.</w:t>
      </w:r>
    </w:p>
    <w:p w:rsidR="00352924" w:rsidRPr="00A3399F" w:rsidRDefault="00352924" w:rsidP="00875B4D">
      <w:pPr>
        <w:ind w:left="720"/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47297D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775F04">
        <w:rPr>
          <w:b w:val="0"/>
          <w:lang w:val="es-MX"/>
        </w:rPr>
        <w:t>s</w:t>
      </w:r>
      <w:r w:rsidR="006F1D72" w:rsidRPr="00CB70E0">
        <w:rPr>
          <w:b w:val="0"/>
          <w:lang w:val="es-MX"/>
        </w:rPr>
        <w:t>istema</w:t>
      </w:r>
    </w:p>
    <w:p w:rsidR="00823E59" w:rsidRDefault="0047297D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</w:t>
      </w:r>
      <w:r w:rsidR="006F1D72" w:rsidRPr="00CB70E0">
        <w:rPr>
          <w:b w:val="0"/>
          <w:lang w:val="es-MX"/>
        </w:rPr>
        <w:t>.</w:t>
      </w:r>
    </w:p>
    <w:p w:rsidR="0047297D" w:rsidRPr="0047297D" w:rsidRDefault="0047297D" w:rsidP="0047297D">
      <w:pPr>
        <w:ind w:left="720"/>
        <w:rPr>
          <w:lang w:val="es-MX"/>
        </w:rPr>
      </w:pPr>
    </w:p>
    <w:p w:rsidR="00823E59" w:rsidRPr="00A3399F" w:rsidRDefault="00823E59">
      <w:pPr>
        <w:rPr>
          <w:lang w:val="es-MX"/>
        </w:rPr>
      </w:pPr>
      <w:bookmarkStart w:id="18" w:name="_GoBack"/>
      <w:bookmarkEnd w:id="18"/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lastRenderedPageBreak/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775F04" w:rsidRPr="00775F04" w:rsidRDefault="00775F04" w:rsidP="00775F0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</w:t>
      </w:r>
      <w:r>
        <w:rPr>
          <w:b w:val="0"/>
          <w:lang w:val="es-MX"/>
        </w:rPr>
        <w:t>do correctamente.</w:t>
      </w:r>
    </w:p>
    <w:p w:rsidR="00775F04" w:rsidRPr="00775F04" w:rsidRDefault="00775F04" w:rsidP="00775F04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0FE" w:rsidRDefault="007410FE">
      <w:pPr>
        <w:spacing w:line="240" w:lineRule="auto"/>
      </w:pPr>
      <w:r>
        <w:separator/>
      </w:r>
    </w:p>
  </w:endnote>
  <w:endnote w:type="continuationSeparator" w:id="0">
    <w:p w:rsidR="007410FE" w:rsidRDefault="00741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5B4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0FE" w:rsidRDefault="007410FE">
      <w:pPr>
        <w:spacing w:line="240" w:lineRule="auto"/>
      </w:pPr>
      <w:r>
        <w:separator/>
      </w:r>
    </w:p>
  </w:footnote>
  <w:footnote w:type="continuationSeparator" w:id="0">
    <w:p w:rsidR="007410FE" w:rsidRDefault="00741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875B4D">
            <w:t>1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  <w:r w:rsidR="00685E6A">
            <w:t xml:space="preserve"> </w:t>
          </w:r>
          <w:proofErr w:type="spellStart"/>
          <w:r w:rsidR="00685E6A">
            <w:t>Agregar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875B4D">
            <w:t>4/Mayo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6675A"/>
    <w:rsid w:val="001A5929"/>
    <w:rsid w:val="00352924"/>
    <w:rsid w:val="00426D2F"/>
    <w:rsid w:val="0047297D"/>
    <w:rsid w:val="00673075"/>
    <w:rsid w:val="00685E6A"/>
    <w:rsid w:val="006A040B"/>
    <w:rsid w:val="006F1D72"/>
    <w:rsid w:val="007410FE"/>
    <w:rsid w:val="00775F04"/>
    <w:rsid w:val="00823E59"/>
    <w:rsid w:val="0082769B"/>
    <w:rsid w:val="00875B4D"/>
    <w:rsid w:val="008C6FDC"/>
    <w:rsid w:val="0092288A"/>
    <w:rsid w:val="00A0156D"/>
    <w:rsid w:val="00A3399F"/>
    <w:rsid w:val="00A64CAE"/>
    <w:rsid w:val="00B336EA"/>
    <w:rsid w:val="00BE0406"/>
    <w:rsid w:val="00CB70E0"/>
    <w:rsid w:val="00D339CE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D6D6E3E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5B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B4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143</TotalTime>
  <Pages>5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11</cp:revision>
  <cp:lastPrinted>1900-01-01T06:00:00Z</cp:lastPrinted>
  <dcterms:created xsi:type="dcterms:W3CDTF">2019-02-15T05:50:00Z</dcterms:created>
  <dcterms:modified xsi:type="dcterms:W3CDTF">2019-05-15T03:55:00Z</dcterms:modified>
</cp:coreProperties>
</file>