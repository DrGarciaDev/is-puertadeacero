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 w:rsidP="00051EFA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051EFA">
        <w:rPr>
          <w:lang w:val="es-MX"/>
        </w:rPr>
        <w:t>Casas</w:t>
      </w:r>
      <w:r w:rsidR="00426D2F" w:rsidRPr="00A3399F">
        <w:rPr>
          <w:lang w:val="es-MX"/>
        </w:rPr>
        <w:t xml:space="preserve"> Agregar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</w:t>
      </w:r>
      <w:r w:rsidR="00A115DD">
        <w:rPr>
          <w:sz w:val="28"/>
          <w:lang w:val="es-MX"/>
        </w:rPr>
        <w:t>1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 w:rsidTr="00A115DD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 w:rsidTr="00A115DD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051EFA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Agregar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A115DD" w:rsidRPr="00A3399F" w:rsidTr="00A115DD"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</w:t>
            </w:r>
            <w:r>
              <w:rPr>
                <w:lang w:val="es-MX"/>
              </w:rPr>
              <w:t>5/Mayo</w:t>
            </w:r>
            <w:r w:rsidRPr="00A3399F">
              <w:rPr>
                <w:lang w:val="es-MX"/>
              </w:rPr>
              <w:t>/19</w:t>
            </w:r>
          </w:p>
        </w:tc>
        <w:tc>
          <w:tcPr>
            <w:tcW w:w="1152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</w:t>
            </w:r>
            <w:r>
              <w:rPr>
                <w:lang w:val="es-MX"/>
              </w:rPr>
              <w:t>1</w:t>
            </w:r>
          </w:p>
        </w:tc>
        <w:tc>
          <w:tcPr>
            <w:tcW w:w="374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>
              <w:rPr>
                <w:lang w:val="es-MX"/>
              </w:rPr>
              <w:t>Casas</w:t>
            </w:r>
            <w:r w:rsidRPr="00A3399F">
              <w:rPr>
                <w:lang w:val="es-MX"/>
              </w:rPr>
              <w:t xml:space="preserve"> Agregar</w:t>
            </w:r>
          </w:p>
        </w:tc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A115DD" w:rsidRPr="00A3399F" w:rsidTr="00A115DD"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</w:tr>
      <w:tr w:rsidR="00A115DD" w:rsidRPr="00A3399F" w:rsidTr="00A115DD"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A115DD" w:rsidRPr="00A3399F" w:rsidRDefault="00A115DD" w:rsidP="00A115DD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Default="000B2358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051EFA">
        <w:rPr>
          <w:lang w:val="es-MX"/>
        </w:rPr>
        <w:t>Casas</w:t>
      </w:r>
      <w:r w:rsidR="00426D2F" w:rsidRPr="00A3399F">
        <w:rPr>
          <w:lang w:val="es-MX"/>
        </w:rPr>
        <w:t xml:space="preserve"> Agregar</w:t>
      </w:r>
      <w:r w:rsidRPr="00A3399F">
        <w:rPr>
          <w:lang w:val="es-MX"/>
        </w:rPr>
        <w:t xml:space="preserve"> </w:t>
      </w:r>
      <w:bookmarkEnd w:id="0"/>
      <w:bookmarkEnd w:id="1"/>
    </w:p>
    <w:p w:rsidR="00A3399F" w:rsidRPr="00A3399F" w:rsidRDefault="00A3399F" w:rsidP="00A3399F">
      <w:pPr>
        <w:rPr>
          <w:lang w:val="es-MX"/>
        </w:rPr>
      </w:pPr>
    </w:p>
    <w:p w:rsidR="00823E59" w:rsidRPr="00A3399F" w:rsidRDefault="00462949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629150" cy="1666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2" w:name="_Toc508098429"/>
      <w:bookmarkStart w:id="3" w:name="_Toc423410238"/>
      <w:bookmarkStart w:id="4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2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5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3"/>
      <w:bookmarkEnd w:id="4"/>
      <w:bookmarkEnd w:id="5"/>
      <w:proofErr w:type="spellEnd"/>
    </w:p>
    <w:p w:rsidR="001A5929" w:rsidRPr="00A3399F" w:rsidRDefault="00426D2F" w:rsidP="001A5929">
      <w:pPr>
        <w:ind w:left="720"/>
        <w:rPr>
          <w:lang w:val="es-MX"/>
        </w:rPr>
      </w:pPr>
      <w:r w:rsidRPr="00A3399F">
        <w:rPr>
          <w:lang w:val="es-MX"/>
        </w:rPr>
        <w:t>Registro de l</w:t>
      </w:r>
      <w:r w:rsidR="00051EFA">
        <w:rPr>
          <w:lang w:val="es-MX"/>
        </w:rPr>
        <w:t>as casas</w:t>
      </w:r>
      <w:r w:rsidRPr="00A3399F">
        <w:rPr>
          <w:lang w:val="es-MX"/>
        </w:rPr>
        <w:t xml:space="preserve"> en la base de datos por parte de </w:t>
      </w:r>
      <w:r w:rsidR="00051EFA">
        <w:rPr>
          <w:lang w:val="es-MX"/>
        </w:rPr>
        <w:t>un</w:t>
      </w:r>
      <w:r w:rsidRPr="00A3399F">
        <w:rPr>
          <w:lang w:val="es-MX"/>
        </w:rPr>
        <w:t xml:space="preserve"> usuario con permis</w:t>
      </w:r>
      <w:r w:rsidR="00A3399F">
        <w:rPr>
          <w:lang w:val="es-MX"/>
        </w:rPr>
        <w:t>o</w:t>
      </w:r>
      <w:r w:rsidRPr="00A3399F">
        <w:rPr>
          <w:lang w:val="es-MX"/>
        </w:rPr>
        <w:t>s de administrador.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6" w:name="_Toc423410239"/>
      <w:bookmarkStart w:id="7" w:name="_Toc425054505"/>
      <w:bookmarkStart w:id="8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6"/>
      <w:bookmarkEnd w:id="7"/>
      <w:bookmarkEnd w:id="8"/>
      <w:proofErr w:type="spellEnd"/>
    </w:p>
    <w:p w:rsidR="00823E59" w:rsidRDefault="000B2358">
      <w:pPr>
        <w:pStyle w:val="Ttulo2"/>
        <w:widowControl/>
        <w:rPr>
          <w:lang w:val="es-MX"/>
        </w:rPr>
      </w:pPr>
      <w:bookmarkStart w:id="9" w:name="_Toc423410240"/>
      <w:bookmarkStart w:id="10" w:name="_Toc425054506"/>
      <w:bookmarkStart w:id="11" w:name="_Toc508098432"/>
      <w:r w:rsidRPr="00A3399F">
        <w:rPr>
          <w:lang w:val="es-MX"/>
        </w:rPr>
        <w:t>Basic Flow</w:t>
      </w:r>
      <w:bookmarkEnd w:id="9"/>
      <w:bookmarkEnd w:id="10"/>
      <w:bookmarkEnd w:id="11"/>
      <w:r w:rsidRPr="00A3399F">
        <w:rPr>
          <w:lang w:val="es-MX"/>
        </w:rPr>
        <w:t xml:space="preserve"> </w:t>
      </w: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s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CF4D5C" w:rsidRDefault="00CF4D5C" w:rsidP="00CF4D5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campos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necesarios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las casas.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Además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cancelar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CF4D5C" w:rsidRDefault="00CF4D5C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click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redirijirá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casas.</w:t>
      </w:r>
    </w:p>
    <w:p w:rsidR="00A115DD" w:rsidRPr="00A115DD" w:rsidRDefault="00A115DD" w:rsidP="00A115DD">
      <w:pPr>
        <w:ind w:left="720"/>
        <w:rPr>
          <w:lang w:val="es-MX"/>
        </w:rPr>
      </w:pPr>
    </w:p>
    <w:p w:rsidR="00A115DD" w:rsidRDefault="00A115DD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la pantalla agregar casas s</w:t>
      </w:r>
      <w:r w:rsidR="00426D2F" w:rsidRP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erá llenado un formulario con los datos de</w:t>
      </w:r>
      <w:r w:rsidR="00051EFA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las casas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. </w:t>
      </w:r>
    </w:p>
    <w:p w:rsidR="00A115DD" w:rsidRDefault="00A115DD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B336EA" w:rsidRDefault="00A3399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Si todos los campos obligatorios fueron llenados será registrado el usuario correctamente en la base de datos.</w:t>
      </w:r>
    </w:p>
    <w:p w:rsidR="00A115DD" w:rsidRDefault="00A115DD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</w:p>
    <w:p w:rsidR="00A115DD" w:rsidRPr="00A3399F" w:rsidRDefault="00A115DD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Se deberá mostrar un aviso de que el ingreso del registro en la base de datos se realizó correctamente y redirigir a la pantalla de administración de casas.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2" w:name="_Toc423410241"/>
      <w:bookmarkStart w:id="13" w:name="_Toc425054507"/>
      <w:bookmarkStart w:id="14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2"/>
      <w:bookmarkEnd w:id="13"/>
      <w:bookmarkEnd w:id="14"/>
      <w:proofErr w:type="spellEnd"/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iniciar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aplicación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aparecer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menú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opción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casas,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cual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llevará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casas.</w:t>
      </w: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Ventana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administración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contener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buscar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lastRenderedPageBreak/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mostrar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todos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limpiar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formularios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,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así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como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un campo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texto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realizer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búsquedas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específicas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CF4D5C" w:rsidRDefault="00A115DD" w:rsidP="00CF4D5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click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en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el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botón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 se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rediri</w:t>
      </w:r>
      <w:r w:rsidR="00CF4D5C"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g</w:t>
      </w: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irá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al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usuario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a 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casas.</w:t>
      </w:r>
    </w:p>
    <w:p w:rsidR="00CF4D5C" w:rsidRDefault="00CF4D5C" w:rsidP="00CF4D5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CF4D5C" w:rsidRDefault="00CF4D5C" w:rsidP="00CF4D5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La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pantalla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casas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deberá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contar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con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campos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necesarios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para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datos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las casas.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Además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los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botones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de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agregar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 xml:space="preserve"> y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cancelar</w:t>
      </w:r>
      <w:proofErr w:type="spellEnd"/>
      <w:r>
        <w:rPr>
          <w:rFonts w:cs="Arial"/>
          <w:color w:val="000000"/>
          <w:sz w:val="22"/>
          <w:szCs w:val="22"/>
          <w:shd w:val="clear" w:color="auto" w:fill="FFFFFF"/>
          <w:lang w:eastAsia="es-419"/>
        </w:rPr>
        <w:t>.</w:t>
      </w:r>
    </w:p>
    <w:p w:rsidR="00CF4D5C" w:rsidRPr="00CF4D5C" w:rsidRDefault="00CF4D5C" w:rsidP="00CF4D5C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eastAsia="es-419"/>
        </w:rPr>
      </w:pPr>
    </w:p>
    <w:p w:rsidR="00A115DD" w:rsidRDefault="00A115DD" w:rsidP="00A115DD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En la pantalla agregar casas s</w:t>
      </w:r>
      <w:r w:rsidRP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erá llenado un formulario con los datos de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las casas. </w:t>
      </w:r>
    </w:p>
    <w:p w:rsidR="00A115DD" w:rsidRPr="00A115DD" w:rsidRDefault="00A115DD" w:rsidP="00A115DD">
      <w:pPr>
        <w:rPr>
          <w:sz w:val="22"/>
          <w:lang w:val="es-MX"/>
        </w:rPr>
      </w:pPr>
    </w:p>
    <w:p w:rsidR="00051EFA" w:rsidRDefault="00051EFA" w:rsidP="00051EFA">
      <w:pPr>
        <w:ind w:left="720"/>
        <w:rPr>
          <w:sz w:val="22"/>
          <w:lang w:val="es-MX"/>
        </w:rPr>
      </w:pPr>
      <w:r w:rsidRPr="00A115DD">
        <w:rPr>
          <w:sz w:val="22"/>
          <w:lang w:val="es-MX"/>
        </w:rPr>
        <w:t>Si faltan campos por llenar se dará un aviso</w:t>
      </w:r>
      <w:r w:rsidR="00A115DD">
        <w:rPr>
          <w:sz w:val="22"/>
          <w:lang w:val="es-MX"/>
        </w:rPr>
        <w:t xml:space="preserve"> y se permanecerá en la pantalla de administración de casas para llenar los campos faltantes.</w:t>
      </w:r>
    </w:p>
    <w:p w:rsidR="00A115DD" w:rsidRDefault="00A115DD" w:rsidP="00051EFA">
      <w:pPr>
        <w:ind w:left="720"/>
        <w:rPr>
          <w:sz w:val="22"/>
          <w:lang w:val="es-MX"/>
        </w:rPr>
      </w:pPr>
    </w:p>
    <w:p w:rsidR="00A115DD" w:rsidRPr="00A115DD" w:rsidRDefault="00A115DD" w:rsidP="00051EFA">
      <w:pPr>
        <w:ind w:left="720"/>
        <w:rPr>
          <w:sz w:val="22"/>
          <w:lang w:val="es-MX"/>
        </w:rPr>
      </w:pPr>
      <w:r>
        <w:rPr>
          <w:sz w:val="22"/>
          <w:lang w:val="es-MX"/>
        </w:rPr>
        <w:t xml:space="preserve">Si el usuario decide no agregar casas </w:t>
      </w:r>
      <w:r w:rsidR="00CF4D5C">
        <w:rPr>
          <w:sz w:val="22"/>
          <w:lang w:val="es-MX"/>
        </w:rPr>
        <w:t xml:space="preserve">se dará </w:t>
      </w:r>
      <w:proofErr w:type="spellStart"/>
      <w:proofErr w:type="gramStart"/>
      <w:r w:rsidR="00CF4D5C">
        <w:rPr>
          <w:sz w:val="22"/>
          <w:lang w:val="es-MX"/>
        </w:rPr>
        <w:t>click</w:t>
      </w:r>
      <w:proofErr w:type="spellEnd"/>
      <w:proofErr w:type="gramEnd"/>
      <w:r w:rsidR="00CF4D5C">
        <w:rPr>
          <w:sz w:val="22"/>
          <w:lang w:val="es-MX"/>
        </w:rPr>
        <w:t xml:space="preserve"> al botón cancelar, el cual redirigirá a la pantalla de administración de casas.</w:t>
      </w:r>
    </w:p>
    <w:p w:rsidR="00352924" w:rsidRPr="00A115DD" w:rsidRDefault="00352924" w:rsidP="00352924">
      <w:pPr>
        <w:rPr>
          <w:sz w:val="22"/>
          <w:lang w:val="es-MX"/>
        </w:rPr>
      </w:pPr>
    </w:p>
    <w:p w:rsidR="00823E59" w:rsidRPr="00A3399F" w:rsidRDefault="000B2358">
      <w:pPr>
        <w:pStyle w:val="Ttulo1"/>
        <w:rPr>
          <w:lang w:val="es-MX"/>
        </w:rPr>
      </w:pPr>
      <w:bookmarkStart w:id="15" w:name="_Toc423410251"/>
      <w:bookmarkStart w:id="16" w:name="_Toc425054510"/>
      <w:bookmarkStart w:id="17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5"/>
      <w:bookmarkEnd w:id="16"/>
      <w:bookmarkEnd w:id="17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FE10F0" w:rsidRDefault="00FE10F0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Ser usuario administrador.</w:t>
      </w: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8" w:name="_Toc423410253"/>
      <w:bookmarkStart w:id="19" w:name="_Toc425054512"/>
      <w:bookmarkStart w:id="20" w:name="_Toc508098438"/>
      <w:proofErr w:type="spellStart"/>
      <w:r w:rsidRPr="00A3399F">
        <w:rPr>
          <w:lang w:val="es-MX"/>
        </w:rPr>
        <w:t>Preconditions</w:t>
      </w:r>
      <w:bookmarkEnd w:id="18"/>
      <w:bookmarkEnd w:id="19"/>
      <w:bookmarkEnd w:id="20"/>
      <w:proofErr w:type="spellEnd"/>
    </w:p>
    <w:p w:rsidR="00A0156D" w:rsidRPr="00A3399F" w:rsidRDefault="00A0156D" w:rsidP="00A0156D">
      <w:pPr>
        <w:rPr>
          <w:lang w:val="es-MX"/>
        </w:rPr>
      </w:pPr>
    </w:p>
    <w:p w:rsidR="00FE10F0" w:rsidRDefault="006F1D72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</w:p>
    <w:p w:rsidR="00823E59" w:rsidRPr="00CB70E0" w:rsidRDefault="00FE10F0">
      <w:pPr>
        <w:pStyle w:val="Ttulo2"/>
        <w:widowControl/>
        <w:rPr>
          <w:b w:val="0"/>
          <w:lang w:val="es-MX"/>
        </w:rPr>
      </w:pPr>
      <w:r>
        <w:rPr>
          <w:b w:val="0"/>
          <w:lang w:val="es-MX"/>
        </w:rPr>
        <w:t>Estar en la pantalla de administración de casas.</w:t>
      </w:r>
      <w:bookmarkStart w:id="21" w:name="_GoBack"/>
      <w:bookmarkEnd w:id="21"/>
      <w:r w:rsidR="00A3399F" w:rsidRPr="00CB70E0">
        <w:rPr>
          <w:b w:val="0"/>
          <w:lang w:val="es-MX"/>
        </w:rPr>
        <w:t xml:space="preserve"> 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849" w:rsidRDefault="007B1849">
      <w:pPr>
        <w:spacing w:line="240" w:lineRule="auto"/>
      </w:pPr>
      <w:r>
        <w:separator/>
      </w:r>
    </w:p>
  </w:endnote>
  <w:endnote w:type="continuationSeparator" w:id="0">
    <w:p w:rsidR="007B1849" w:rsidRDefault="007B1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15DD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849" w:rsidRDefault="007B1849">
      <w:pPr>
        <w:spacing w:line="240" w:lineRule="auto"/>
      </w:pPr>
      <w:r>
        <w:separator/>
      </w:r>
    </w:p>
  </w:footnote>
  <w:footnote w:type="continuationSeparator" w:id="0">
    <w:p w:rsidR="007B1849" w:rsidRDefault="007B18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A115DD">
            <w:t>1</w:t>
          </w:r>
        </w:p>
      </w:tc>
    </w:tr>
    <w:tr w:rsidR="00823E59" w:rsidTr="00BE0406">
      <w:tc>
        <w:tcPr>
          <w:tcW w:w="6379" w:type="dxa"/>
        </w:tcPr>
        <w:p w:rsidR="00823E59" w:rsidRDefault="00051EFA">
          <w:r>
            <w:t>Casas</w:t>
          </w:r>
          <w:r w:rsidR="00685E6A">
            <w:t xml:space="preserve"> </w:t>
          </w:r>
          <w:proofErr w:type="spellStart"/>
          <w:r w:rsidR="00685E6A">
            <w:t>Agregar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51EFA"/>
    <w:rsid w:val="000B2358"/>
    <w:rsid w:val="0016675A"/>
    <w:rsid w:val="001A5929"/>
    <w:rsid w:val="002550D4"/>
    <w:rsid w:val="00352924"/>
    <w:rsid w:val="00426D2F"/>
    <w:rsid w:val="00462949"/>
    <w:rsid w:val="00673075"/>
    <w:rsid w:val="00685E6A"/>
    <w:rsid w:val="006A040B"/>
    <w:rsid w:val="006F1D72"/>
    <w:rsid w:val="007B1849"/>
    <w:rsid w:val="00823E59"/>
    <w:rsid w:val="008C6FDC"/>
    <w:rsid w:val="0092288A"/>
    <w:rsid w:val="00A0156D"/>
    <w:rsid w:val="00A115DD"/>
    <w:rsid w:val="00A3399F"/>
    <w:rsid w:val="00A64CAE"/>
    <w:rsid w:val="00AC4F42"/>
    <w:rsid w:val="00B336EA"/>
    <w:rsid w:val="00BE0406"/>
    <w:rsid w:val="00CB70E0"/>
    <w:rsid w:val="00CF4D5C"/>
    <w:rsid w:val="00D339CE"/>
    <w:rsid w:val="00FD173E"/>
    <w:rsid w:val="00FE10F0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168D98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1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5D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146</TotalTime>
  <Pages>5</Pages>
  <Words>554</Words>
  <Characters>3049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12</cp:revision>
  <cp:lastPrinted>1900-01-01T06:00:00Z</cp:lastPrinted>
  <dcterms:created xsi:type="dcterms:W3CDTF">2019-02-15T05:50:00Z</dcterms:created>
  <dcterms:modified xsi:type="dcterms:W3CDTF">2019-05-16T03:04:00Z</dcterms:modified>
</cp:coreProperties>
</file>