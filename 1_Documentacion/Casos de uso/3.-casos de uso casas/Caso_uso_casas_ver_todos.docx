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0672C8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692941">
        <w:rPr>
          <w:lang w:val="es-MX"/>
        </w:rPr>
        <w:t>Ver Tod</w:t>
      </w:r>
      <w:r w:rsidR="00F42111">
        <w:rPr>
          <w:lang w:val="es-MX"/>
        </w:rPr>
        <w:t>a</w:t>
      </w:r>
      <w:r w:rsidR="00692941">
        <w:rPr>
          <w:lang w:val="es-MX"/>
        </w:rPr>
        <w:t>s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3F100D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3F100D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3F100D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0672C8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</w:t>
            </w:r>
            <w:r w:rsidR="00692941">
              <w:rPr>
                <w:lang w:val="es-MX"/>
              </w:rPr>
              <w:t>Ver Tod</w:t>
            </w:r>
            <w:r w:rsidR="00F42111">
              <w:rPr>
                <w:lang w:val="es-MX"/>
              </w:rPr>
              <w:t>as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3F100D" w:rsidRPr="00A3399F" w:rsidTr="003F100D">
        <w:tc>
          <w:tcPr>
            <w:tcW w:w="230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23</w:t>
            </w:r>
            <w:r w:rsidRPr="00A3399F">
              <w:rPr>
                <w:lang w:val="es-MX"/>
              </w:rPr>
              <w:t>/</w:t>
            </w:r>
            <w:r>
              <w:rPr>
                <w:lang w:val="es-MX"/>
              </w:rPr>
              <w:t>May</w:t>
            </w:r>
            <w:r w:rsidRPr="00A3399F">
              <w:rPr>
                <w:lang w:val="es-MX"/>
              </w:rPr>
              <w:t>o/19</w:t>
            </w:r>
          </w:p>
        </w:tc>
        <w:tc>
          <w:tcPr>
            <w:tcW w:w="1152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</w:t>
            </w:r>
            <w:r>
              <w:rPr>
                <w:lang w:val="es-MX"/>
              </w:rPr>
              <w:t>1</w:t>
            </w:r>
          </w:p>
        </w:tc>
        <w:tc>
          <w:tcPr>
            <w:tcW w:w="374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>
              <w:rPr>
                <w:lang w:val="es-MX"/>
              </w:rPr>
              <w:t>Casas</w:t>
            </w:r>
            <w:r w:rsidRPr="00A3399F">
              <w:rPr>
                <w:lang w:val="es-MX"/>
              </w:rPr>
              <w:t xml:space="preserve"> </w:t>
            </w:r>
            <w:r>
              <w:rPr>
                <w:lang w:val="es-MX"/>
              </w:rPr>
              <w:t>Ver Todas</w:t>
            </w:r>
          </w:p>
        </w:tc>
        <w:tc>
          <w:tcPr>
            <w:tcW w:w="230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3F100D" w:rsidRPr="00A3399F" w:rsidTr="003F100D">
        <w:tc>
          <w:tcPr>
            <w:tcW w:w="230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</w:p>
        </w:tc>
      </w:tr>
      <w:tr w:rsidR="003F100D" w:rsidRPr="00A3399F" w:rsidTr="003F100D">
        <w:tc>
          <w:tcPr>
            <w:tcW w:w="230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3F100D" w:rsidRPr="00A3399F" w:rsidRDefault="003F100D" w:rsidP="003F100D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0672C8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692941">
        <w:rPr>
          <w:lang w:val="es-MX"/>
        </w:rPr>
        <w:t>Ver Todos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EA162C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8147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>El usuario podrá consultar tod</w:t>
      </w:r>
      <w:r w:rsidR="000672C8">
        <w:rPr>
          <w:lang w:val="es-MX"/>
        </w:rPr>
        <w:t>a</w:t>
      </w:r>
      <w:r>
        <w:rPr>
          <w:lang w:val="es-MX"/>
        </w:rPr>
        <w:t>s l</w:t>
      </w:r>
      <w:r w:rsidR="000672C8">
        <w:rPr>
          <w:lang w:val="es-MX"/>
        </w:rPr>
        <w:t>as casas</w:t>
      </w:r>
      <w:r>
        <w:rPr>
          <w:lang w:val="es-MX"/>
        </w:rPr>
        <w:t xml:space="preserve">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 w:rsidR="00403CA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correctamente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</w:t>
      </w:r>
      <w:r w:rsidR="00403CA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, </w:t>
      </w:r>
      <w:r w:rsidR="003F100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y con la pantalla de administración de casas activa, el usuario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podrá darle clic al botón mostrar tod</w:t>
      </w:r>
      <w:r w:rsidR="000672C8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s, con el que se desplegará una pantalla mostrando tod</w:t>
      </w:r>
      <w:r w:rsidR="000672C8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as las casas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se registraron previamente en la base de datos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A0156D" w:rsidRPr="00403CAF" w:rsidRDefault="000B2358" w:rsidP="00A0156D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403CAF" w:rsidRDefault="006F1D72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</w:p>
    <w:p w:rsidR="00823E59" w:rsidRDefault="00A567F2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 xml:space="preserve">Estar en la pantalla de administración de </w:t>
      </w:r>
      <w:r w:rsidR="000672C8">
        <w:rPr>
          <w:b w:val="0"/>
          <w:lang w:val="es-MX"/>
        </w:rPr>
        <w:t>casas</w:t>
      </w:r>
      <w:r>
        <w:rPr>
          <w:b w:val="0"/>
          <w:lang w:val="es-MX"/>
        </w:rPr>
        <w:t>.</w:t>
      </w:r>
    </w:p>
    <w:p w:rsidR="00403CAF" w:rsidRDefault="00403CAF" w:rsidP="00403CAF">
      <w:pPr>
        <w:rPr>
          <w:lang w:val="es-MX"/>
        </w:rPr>
      </w:pPr>
    </w:p>
    <w:p w:rsidR="00403CAF" w:rsidRPr="00403CAF" w:rsidRDefault="00403CAF" w:rsidP="00403CAF">
      <w:pPr>
        <w:rPr>
          <w:lang w:val="es-MX"/>
        </w:rPr>
      </w:pPr>
      <w:bookmarkStart w:id="21" w:name="_GoBack"/>
      <w:bookmarkEnd w:id="21"/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lastRenderedPageBreak/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79E" w:rsidRDefault="0000579E">
      <w:pPr>
        <w:spacing w:line="240" w:lineRule="auto"/>
      </w:pPr>
      <w:r>
        <w:separator/>
      </w:r>
    </w:p>
  </w:endnote>
  <w:endnote w:type="continuationSeparator" w:id="0">
    <w:p w:rsidR="0000579E" w:rsidRDefault="00005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100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79E" w:rsidRDefault="0000579E">
      <w:pPr>
        <w:spacing w:line="240" w:lineRule="auto"/>
      </w:pPr>
      <w:r>
        <w:separator/>
      </w:r>
    </w:p>
  </w:footnote>
  <w:footnote w:type="continuationSeparator" w:id="0">
    <w:p w:rsidR="0000579E" w:rsidRDefault="000057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3F100D">
            <w:t>1</w:t>
          </w:r>
        </w:p>
      </w:tc>
    </w:tr>
    <w:tr w:rsidR="00823E59" w:rsidTr="00BE0406">
      <w:tc>
        <w:tcPr>
          <w:tcW w:w="6379" w:type="dxa"/>
        </w:tcPr>
        <w:p w:rsidR="00823E59" w:rsidRDefault="000672C8">
          <w:r>
            <w:t>Casas</w:t>
          </w:r>
          <w:r w:rsidR="00692941">
            <w:t xml:space="preserve"> Ver </w:t>
          </w:r>
          <w:proofErr w:type="spellStart"/>
          <w:r w:rsidR="00692941">
            <w:t>Tod</w:t>
          </w:r>
          <w:r>
            <w:t>a</w:t>
          </w:r>
          <w:r w:rsidR="00692941">
            <w:t>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0579E"/>
    <w:rsid w:val="000672C8"/>
    <w:rsid w:val="000B2358"/>
    <w:rsid w:val="001A5929"/>
    <w:rsid w:val="00352924"/>
    <w:rsid w:val="003F100D"/>
    <w:rsid w:val="00403CAF"/>
    <w:rsid w:val="00426D2F"/>
    <w:rsid w:val="0043735F"/>
    <w:rsid w:val="00673075"/>
    <w:rsid w:val="00692941"/>
    <w:rsid w:val="006A040B"/>
    <w:rsid w:val="006F1D72"/>
    <w:rsid w:val="00823E59"/>
    <w:rsid w:val="008C6FDC"/>
    <w:rsid w:val="0092288A"/>
    <w:rsid w:val="009A6E31"/>
    <w:rsid w:val="009C0E4B"/>
    <w:rsid w:val="00A0156D"/>
    <w:rsid w:val="00A3399F"/>
    <w:rsid w:val="00A567F2"/>
    <w:rsid w:val="00A64CAE"/>
    <w:rsid w:val="00B336EA"/>
    <w:rsid w:val="00B8121E"/>
    <w:rsid w:val="00BA1BC4"/>
    <w:rsid w:val="00BE0406"/>
    <w:rsid w:val="00CB70E0"/>
    <w:rsid w:val="00D339CE"/>
    <w:rsid w:val="00D834AB"/>
    <w:rsid w:val="00E16D4C"/>
    <w:rsid w:val="00EA162C"/>
    <w:rsid w:val="00F42111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90322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160</TotalTime>
  <Pages>5</Pages>
  <Words>292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16</cp:revision>
  <cp:lastPrinted>1900-01-01T06:00:00Z</cp:lastPrinted>
  <dcterms:created xsi:type="dcterms:W3CDTF">2019-02-15T05:50:00Z</dcterms:created>
  <dcterms:modified xsi:type="dcterms:W3CDTF">2019-05-25T05:08:00Z</dcterms:modified>
</cp:coreProperties>
</file>