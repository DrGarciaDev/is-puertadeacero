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481EC2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216F39">
        <w:rPr>
          <w:lang w:val="es-MX"/>
        </w:rPr>
        <w:t>Eliminar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</w:t>
      </w:r>
      <w:r w:rsidR="000B6EA4">
        <w:rPr>
          <w:sz w:val="28"/>
          <w:lang w:val="es-MX"/>
        </w:rPr>
        <w:t>1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 w:rsidTr="000B6EA4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 w:rsidTr="000B6EA4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481EC2">
              <w:rPr>
                <w:lang w:val="es-MX"/>
              </w:rPr>
              <w:t>Casas</w:t>
            </w:r>
            <w:r w:rsidR="00426D2F" w:rsidRPr="00A3399F">
              <w:rPr>
                <w:lang w:val="es-MX"/>
              </w:rPr>
              <w:t xml:space="preserve"> </w:t>
            </w:r>
            <w:r w:rsidR="00216F39">
              <w:rPr>
                <w:lang w:val="es-MX"/>
              </w:rPr>
              <w:t>Eliminar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0B6EA4" w:rsidRPr="00A3399F" w:rsidTr="000B6EA4">
        <w:tc>
          <w:tcPr>
            <w:tcW w:w="2304" w:type="dxa"/>
          </w:tcPr>
          <w:p w:rsidR="000B6EA4" w:rsidRPr="00A3399F" w:rsidRDefault="000B6EA4" w:rsidP="000B6EA4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23</w:t>
            </w:r>
            <w:r w:rsidRPr="00A3399F">
              <w:rPr>
                <w:lang w:val="es-MX"/>
              </w:rPr>
              <w:t>/</w:t>
            </w:r>
            <w:r>
              <w:rPr>
                <w:lang w:val="es-MX"/>
              </w:rPr>
              <w:t>Mayo</w:t>
            </w:r>
            <w:r w:rsidRPr="00A3399F">
              <w:rPr>
                <w:lang w:val="es-MX"/>
              </w:rPr>
              <w:t>/19</w:t>
            </w:r>
          </w:p>
        </w:tc>
        <w:tc>
          <w:tcPr>
            <w:tcW w:w="1152" w:type="dxa"/>
          </w:tcPr>
          <w:p w:rsidR="000B6EA4" w:rsidRPr="00A3399F" w:rsidRDefault="000B6EA4" w:rsidP="000B6EA4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</w:t>
            </w:r>
            <w:r>
              <w:rPr>
                <w:lang w:val="es-MX"/>
              </w:rPr>
              <w:t>1</w:t>
            </w:r>
          </w:p>
        </w:tc>
        <w:tc>
          <w:tcPr>
            <w:tcW w:w="3744" w:type="dxa"/>
          </w:tcPr>
          <w:p w:rsidR="000B6EA4" w:rsidRPr="00A3399F" w:rsidRDefault="000B6EA4" w:rsidP="000B6EA4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>
              <w:rPr>
                <w:lang w:val="es-MX"/>
              </w:rPr>
              <w:t>Casas</w:t>
            </w:r>
            <w:r w:rsidRPr="00A3399F">
              <w:rPr>
                <w:lang w:val="es-MX"/>
              </w:rPr>
              <w:t xml:space="preserve"> </w:t>
            </w:r>
            <w:r>
              <w:rPr>
                <w:lang w:val="es-MX"/>
              </w:rPr>
              <w:t>Eliminar</w:t>
            </w:r>
          </w:p>
        </w:tc>
        <w:tc>
          <w:tcPr>
            <w:tcW w:w="2304" w:type="dxa"/>
          </w:tcPr>
          <w:p w:rsidR="000B6EA4" w:rsidRPr="00A3399F" w:rsidRDefault="000B6EA4" w:rsidP="000B6EA4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0B6EA4" w:rsidRPr="00A3399F" w:rsidTr="000B6EA4">
        <w:tc>
          <w:tcPr>
            <w:tcW w:w="2304" w:type="dxa"/>
          </w:tcPr>
          <w:p w:rsidR="000B6EA4" w:rsidRPr="00A3399F" w:rsidRDefault="000B6EA4" w:rsidP="000B6EA4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0B6EA4" w:rsidRPr="00A3399F" w:rsidRDefault="000B6EA4" w:rsidP="000B6EA4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0B6EA4" w:rsidRPr="00A3399F" w:rsidRDefault="000B6EA4" w:rsidP="000B6EA4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0B6EA4" w:rsidRPr="00A3399F" w:rsidRDefault="000B6EA4" w:rsidP="000B6EA4">
            <w:pPr>
              <w:pStyle w:val="Tabletext"/>
              <w:rPr>
                <w:lang w:val="es-MX"/>
              </w:rPr>
            </w:pPr>
          </w:p>
        </w:tc>
      </w:tr>
      <w:tr w:rsidR="000B6EA4" w:rsidRPr="00A3399F" w:rsidTr="000B6EA4">
        <w:tc>
          <w:tcPr>
            <w:tcW w:w="2304" w:type="dxa"/>
          </w:tcPr>
          <w:p w:rsidR="000B6EA4" w:rsidRPr="00A3399F" w:rsidRDefault="000B6EA4" w:rsidP="000B6EA4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0B6EA4" w:rsidRPr="00A3399F" w:rsidRDefault="000B6EA4" w:rsidP="000B6EA4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0B6EA4" w:rsidRPr="00A3399F" w:rsidRDefault="000B6EA4" w:rsidP="000B6EA4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0B6EA4" w:rsidRPr="00A3399F" w:rsidRDefault="000B6EA4" w:rsidP="000B6EA4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Default="000B2358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481EC2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216F39">
        <w:rPr>
          <w:lang w:val="es-MX"/>
        </w:rPr>
        <w:t>Eliminar</w:t>
      </w:r>
      <w:r w:rsidRPr="00A3399F">
        <w:rPr>
          <w:lang w:val="es-MX"/>
        </w:rPr>
        <w:t xml:space="preserve"> </w:t>
      </w:r>
      <w:bookmarkEnd w:id="0"/>
      <w:bookmarkEnd w:id="1"/>
    </w:p>
    <w:p w:rsidR="00A3399F" w:rsidRPr="00A3399F" w:rsidRDefault="00A3399F" w:rsidP="00A3399F">
      <w:pPr>
        <w:rPr>
          <w:lang w:val="es-MX"/>
        </w:rPr>
      </w:pPr>
    </w:p>
    <w:p w:rsidR="00823E59" w:rsidRPr="00A3399F" w:rsidRDefault="00390F90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105275" cy="3343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2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5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3"/>
      <w:bookmarkEnd w:id="4"/>
      <w:bookmarkEnd w:id="5"/>
      <w:proofErr w:type="spellEnd"/>
    </w:p>
    <w:p w:rsidR="001A5929" w:rsidRPr="00A3399F" w:rsidRDefault="00216F39" w:rsidP="001A5929">
      <w:pPr>
        <w:ind w:left="720"/>
        <w:rPr>
          <w:lang w:val="es-MX"/>
        </w:rPr>
      </w:pPr>
      <w:r>
        <w:rPr>
          <w:lang w:val="es-MX"/>
        </w:rPr>
        <w:t>Al mostrar un</w:t>
      </w:r>
      <w:r w:rsidR="00481EC2">
        <w:rPr>
          <w:lang w:val="es-MX"/>
        </w:rPr>
        <w:t>a</w:t>
      </w:r>
      <w:r>
        <w:rPr>
          <w:lang w:val="es-MX"/>
        </w:rPr>
        <w:t xml:space="preserve"> o tod</w:t>
      </w:r>
      <w:r w:rsidR="00481EC2">
        <w:rPr>
          <w:lang w:val="es-MX"/>
        </w:rPr>
        <w:t>a</w:t>
      </w:r>
      <w:r>
        <w:rPr>
          <w:lang w:val="es-MX"/>
        </w:rPr>
        <w:t>s l</w:t>
      </w:r>
      <w:r w:rsidR="00481EC2">
        <w:rPr>
          <w:lang w:val="es-MX"/>
        </w:rPr>
        <w:t>a</w:t>
      </w:r>
      <w:r>
        <w:rPr>
          <w:lang w:val="es-MX"/>
        </w:rPr>
        <w:t xml:space="preserve">s </w:t>
      </w:r>
      <w:r w:rsidR="00481EC2">
        <w:rPr>
          <w:lang w:val="es-MX"/>
        </w:rPr>
        <w:t>casas</w:t>
      </w:r>
      <w:r>
        <w:rPr>
          <w:lang w:val="es-MX"/>
        </w:rPr>
        <w:t>, tendrán un botón habilitado para su posible eliminación.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6"/>
      <w:bookmarkEnd w:id="7"/>
      <w:bookmarkEnd w:id="8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A3399F">
        <w:rPr>
          <w:lang w:val="es-MX"/>
        </w:rPr>
        <w:t>Basic Flow</w:t>
      </w:r>
      <w:bookmarkEnd w:id="9"/>
      <w:bookmarkEnd w:id="10"/>
      <w:bookmarkEnd w:id="11"/>
      <w:r w:rsidRPr="00A3399F">
        <w:rPr>
          <w:lang w:val="es-MX"/>
        </w:rPr>
        <w:t xml:space="preserve"> </w:t>
      </w:r>
    </w:p>
    <w:p w:rsidR="000B6EA4" w:rsidRDefault="000B6EA4" w:rsidP="000B6EA4">
      <w:pPr>
        <w:ind w:left="720"/>
        <w:rPr>
          <w:lang w:val="es-MX"/>
        </w:rPr>
      </w:pPr>
      <w:r>
        <w:rPr>
          <w:lang w:val="es-MX"/>
        </w:rPr>
        <w:t>Para empezar de ver todas las casas deberá estar activa, después de haber realizado una búsqueda o mostrar toda la lista de casas, cada casa deberá tener listo un botón para poder eliminar la casa.</w:t>
      </w:r>
    </w:p>
    <w:p w:rsidR="000B6EA4" w:rsidRDefault="000B6EA4" w:rsidP="000B6EA4">
      <w:pPr>
        <w:ind w:left="720"/>
        <w:rPr>
          <w:lang w:val="es-MX"/>
        </w:rPr>
      </w:pPr>
    </w:p>
    <w:p w:rsidR="000B6EA4" w:rsidRDefault="00216F39" w:rsidP="00216F39">
      <w:pPr>
        <w:ind w:left="720"/>
        <w:rPr>
          <w:lang w:val="es-MX"/>
        </w:rPr>
      </w:pPr>
      <w:r>
        <w:rPr>
          <w:lang w:val="es-MX"/>
        </w:rPr>
        <w:t xml:space="preserve">Al darle clic al botón eliminar, se mostrará un mensaje para confirmar su eliminación. </w:t>
      </w:r>
    </w:p>
    <w:p w:rsidR="000B6EA4" w:rsidRDefault="000B6EA4" w:rsidP="00216F39">
      <w:pPr>
        <w:ind w:left="720"/>
        <w:rPr>
          <w:lang w:val="es-MX"/>
        </w:rPr>
      </w:pPr>
    </w:p>
    <w:p w:rsidR="00216F39" w:rsidRPr="00A3399F" w:rsidRDefault="00216F39" w:rsidP="00216F39">
      <w:pPr>
        <w:ind w:left="720"/>
        <w:rPr>
          <w:lang w:val="es-MX"/>
        </w:rPr>
      </w:pPr>
      <w:r>
        <w:rPr>
          <w:lang w:val="es-MX"/>
        </w:rPr>
        <w:t xml:space="preserve">Si se confirma, </w:t>
      </w:r>
      <w:r w:rsidR="00481EC2">
        <w:rPr>
          <w:lang w:val="es-MX"/>
        </w:rPr>
        <w:t>la ca</w:t>
      </w:r>
      <w:bookmarkStart w:id="12" w:name="_GoBack"/>
      <w:bookmarkEnd w:id="12"/>
      <w:r w:rsidR="00481EC2">
        <w:rPr>
          <w:lang w:val="es-MX"/>
        </w:rPr>
        <w:t>sa</w:t>
      </w:r>
      <w:r>
        <w:rPr>
          <w:lang w:val="es-MX"/>
        </w:rPr>
        <w:t xml:space="preserve"> será eliminad</w:t>
      </w:r>
      <w:r w:rsidR="00481EC2">
        <w:rPr>
          <w:lang w:val="es-MX"/>
        </w:rPr>
        <w:t>a de la base de datos</w:t>
      </w:r>
      <w:r>
        <w:rPr>
          <w:lang w:val="es-MX"/>
        </w:rPr>
        <w:t>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3" w:name="_Toc423410241"/>
      <w:bookmarkStart w:id="14" w:name="_Toc425054507"/>
      <w:bookmarkStart w:id="15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3"/>
      <w:bookmarkEnd w:id="14"/>
      <w:bookmarkEnd w:id="15"/>
      <w:proofErr w:type="spellEnd"/>
    </w:p>
    <w:p w:rsidR="000B6EA4" w:rsidRDefault="000B6EA4" w:rsidP="000B6EA4">
      <w:pPr>
        <w:ind w:left="720"/>
        <w:rPr>
          <w:lang w:val="es-MX"/>
        </w:rPr>
      </w:pPr>
      <w:r>
        <w:rPr>
          <w:lang w:val="es-MX"/>
        </w:rPr>
        <w:t>Para empezar de ver todas las casas deberá estar activa, después de haber realizado una búsqueda o mostrar toda la lista de casas, cada casa deberá tener listo un botón para poder eliminar la casa.</w:t>
      </w:r>
    </w:p>
    <w:p w:rsidR="000B6EA4" w:rsidRDefault="000B6EA4" w:rsidP="000B6EA4">
      <w:pPr>
        <w:ind w:left="720"/>
        <w:rPr>
          <w:lang w:val="es-MX"/>
        </w:rPr>
      </w:pPr>
    </w:p>
    <w:p w:rsidR="000B6EA4" w:rsidRDefault="000B6EA4" w:rsidP="000B6EA4">
      <w:pPr>
        <w:ind w:left="720"/>
        <w:rPr>
          <w:lang w:val="es-MX"/>
        </w:rPr>
      </w:pPr>
      <w:r>
        <w:rPr>
          <w:lang w:val="es-MX"/>
        </w:rPr>
        <w:t xml:space="preserve">Al darle clic al botón eliminar, se mostrará un mensaje para confirmar su eliminación. </w:t>
      </w:r>
    </w:p>
    <w:p w:rsidR="000B6EA4" w:rsidRDefault="000B6EA4" w:rsidP="000B6EA4">
      <w:pPr>
        <w:rPr>
          <w:lang w:val="es-MX"/>
        </w:rPr>
      </w:pPr>
    </w:p>
    <w:p w:rsidR="009A6E31" w:rsidRPr="009A6E31" w:rsidRDefault="00216F39" w:rsidP="009A6E31">
      <w:pPr>
        <w:ind w:left="720"/>
        <w:rPr>
          <w:lang w:val="es-MX"/>
        </w:rPr>
      </w:pPr>
      <w:r>
        <w:rPr>
          <w:lang w:val="es-MX"/>
        </w:rPr>
        <w:t>Si no se confirma la eliminación de</w:t>
      </w:r>
      <w:r w:rsidR="00481EC2">
        <w:rPr>
          <w:lang w:val="es-MX"/>
        </w:rPr>
        <w:t xml:space="preserve"> la casa</w:t>
      </w:r>
      <w:r>
        <w:rPr>
          <w:lang w:val="es-MX"/>
        </w:rPr>
        <w:t>, se quitará el aviso sin realizar ningún cambio en la base de datos.</w:t>
      </w:r>
    </w:p>
    <w:p w:rsidR="00352924" w:rsidRPr="00A3399F" w:rsidRDefault="00352924" w:rsidP="00352924">
      <w:pPr>
        <w:rPr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6" w:name="_Toc423410251"/>
      <w:bookmarkStart w:id="17" w:name="_Toc425054510"/>
      <w:bookmarkStart w:id="18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6"/>
      <w:bookmarkEnd w:id="17"/>
      <w:bookmarkEnd w:id="18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lastRenderedPageBreak/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A0156D" w:rsidRPr="000B6EA4" w:rsidRDefault="000B2358" w:rsidP="00A0156D">
      <w:pPr>
        <w:pStyle w:val="Ttulo1"/>
        <w:widowControl/>
        <w:rPr>
          <w:lang w:val="es-MX"/>
        </w:rPr>
      </w:pPr>
      <w:bookmarkStart w:id="19" w:name="_Toc423410253"/>
      <w:bookmarkStart w:id="20" w:name="_Toc425054512"/>
      <w:bookmarkStart w:id="21" w:name="_Toc508098438"/>
      <w:proofErr w:type="spellStart"/>
      <w:r w:rsidRPr="00A3399F">
        <w:rPr>
          <w:lang w:val="es-MX"/>
        </w:rPr>
        <w:t>Preconditions</w:t>
      </w:r>
      <w:bookmarkEnd w:id="19"/>
      <w:bookmarkEnd w:id="20"/>
      <w:bookmarkEnd w:id="21"/>
      <w:proofErr w:type="spellEnd"/>
    </w:p>
    <w:p w:rsidR="000B6EA4" w:rsidRDefault="006F1D72" w:rsidP="000D7AAF">
      <w:pPr>
        <w:pStyle w:val="Ttulo2"/>
        <w:widowControl/>
        <w:numPr>
          <w:ilvl w:val="1"/>
          <w:numId w:val="23"/>
        </w:numPr>
        <w:rPr>
          <w:b w:val="0"/>
          <w:lang w:val="es-MX"/>
        </w:rPr>
      </w:pPr>
      <w:r w:rsidRPr="00CB70E0">
        <w:rPr>
          <w:b w:val="0"/>
          <w:lang w:val="es-MX"/>
        </w:rPr>
        <w:t>Estar autenticado como usuario administrador.</w:t>
      </w:r>
      <w:r w:rsidR="000D7AAF">
        <w:rPr>
          <w:b w:val="0"/>
          <w:lang w:val="es-MX"/>
        </w:rPr>
        <w:t xml:space="preserve"> </w:t>
      </w:r>
    </w:p>
    <w:p w:rsidR="00823E59" w:rsidRPr="000B6EA4" w:rsidRDefault="000D7AAF" w:rsidP="000B6EA4">
      <w:pPr>
        <w:pStyle w:val="Ttulo2"/>
        <w:widowControl/>
        <w:numPr>
          <w:ilvl w:val="1"/>
          <w:numId w:val="23"/>
        </w:numPr>
        <w:rPr>
          <w:b w:val="0"/>
          <w:lang w:val="es-MX"/>
        </w:rPr>
      </w:pPr>
      <w:r>
        <w:rPr>
          <w:b w:val="0"/>
          <w:lang w:val="es-MX"/>
        </w:rPr>
        <w:t xml:space="preserve">Estar en la pantalla de administración de </w:t>
      </w:r>
      <w:r w:rsidR="00481EC2">
        <w:rPr>
          <w:b w:val="0"/>
          <w:lang w:val="es-MX"/>
        </w:rPr>
        <w:t>casas</w:t>
      </w:r>
      <w:r>
        <w:rPr>
          <w:b w:val="0"/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760" w:rsidRDefault="00216760">
      <w:pPr>
        <w:spacing w:line="240" w:lineRule="auto"/>
      </w:pPr>
      <w:r>
        <w:separator/>
      </w:r>
    </w:p>
  </w:endnote>
  <w:endnote w:type="continuationSeparator" w:id="0">
    <w:p w:rsidR="00216760" w:rsidRDefault="00216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6EA4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760" w:rsidRDefault="00216760">
      <w:pPr>
        <w:spacing w:line="240" w:lineRule="auto"/>
      </w:pPr>
      <w:r>
        <w:separator/>
      </w:r>
    </w:p>
  </w:footnote>
  <w:footnote w:type="continuationSeparator" w:id="0">
    <w:p w:rsidR="00216760" w:rsidRDefault="00216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0B6EA4">
            <w:t>1</w:t>
          </w:r>
        </w:p>
      </w:tc>
    </w:tr>
    <w:tr w:rsidR="00823E59" w:rsidTr="00BE0406">
      <w:tc>
        <w:tcPr>
          <w:tcW w:w="6379" w:type="dxa"/>
        </w:tcPr>
        <w:p w:rsidR="00823E59" w:rsidRDefault="00481EC2">
          <w:r>
            <w:t>Casas</w:t>
          </w:r>
          <w:r w:rsidR="00692941">
            <w:t xml:space="preserve"> </w:t>
          </w:r>
          <w:proofErr w:type="spellStart"/>
          <w:r w:rsidR="00216F39">
            <w:t>Eliminar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0B6EA4"/>
    <w:rsid w:val="000D7AAF"/>
    <w:rsid w:val="000F4D74"/>
    <w:rsid w:val="001A5929"/>
    <w:rsid w:val="00216760"/>
    <w:rsid w:val="00216F39"/>
    <w:rsid w:val="00352924"/>
    <w:rsid w:val="00390F90"/>
    <w:rsid w:val="00426D2F"/>
    <w:rsid w:val="00481EC2"/>
    <w:rsid w:val="00631868"/>
    <w:rsid w:val="00673075"/>
    <w:rsid w:val="00692941"/>
    <w:rsid w:val="006A040B"/>
    <w:rsid w:val="006F1D72"/>
    <w:rsid w:val="00823E59"/>
    <w:rsid w:val="008C6FDC"/>
    <w:rsid w:val="008F76F5"/>
    <w:rsid w:val="0092288A"/>
    <w:rsid w:val="009A6E31"/>
    <w:rsid w:val="00A0156D"/>
    <w:rsid w:val="00A3399F"/>
    <w:rsid w:val="00A64CAE"/>
    <w:rsid w:val="00B336EA"/>
    <w:rsid w:val="00BB69D0"/>
    <w:rsid w:val="00BE0406"/>
    <w:rsid w:val="00CB70E0"/>
    <w:rsid w:val="00D339CE"/>
    <w:rsid w:val="00D834AB"/>
    <w:rsid w:val="00EE196C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8964860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0D7AAF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172</TotalTime>
  <Pages>5</Pages>
  <Words>368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13</cp:revision>
  <cp:lastPrinted>1900-01-01T06:00:00Z</cp:lastPrinted>
  <dcterms:created xsi:type="dcterms:W3CDTF">2019-02-15T05:50:00Z</dcterms:created>
  <dcterms:modified xsi:type="dcterms:W3CDTF">2019-05-25T05:05:00Z</dcterms:modified>
</cp:coreProperties>
</file>