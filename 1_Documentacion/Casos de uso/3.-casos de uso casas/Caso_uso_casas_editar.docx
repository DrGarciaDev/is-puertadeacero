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4C20FD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0455AE">
        <w:rPr>
          <w:lang w:val="es-MX"/>
        </w:rPr>
        <w:t>Editar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7A70C4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7A70C4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7A70C4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 w:rsidR="007A70C4">
              <w:rPr>
                <w:lang w:val="es-MX"/>
              </w:rPr>
              <w:t>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4C20FD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0455AE">
              <w:rPr>
                <w:lang w:val="es-MX"/>
              </w:rPr>
              <w:t>Editar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7A70C4" w:rsidRPr="00A3399F" w:rsidTr="007A70C4"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</w:t>
            </w:r>
            <w:r>
              <w:rPr>
                <w:lang w:val="es-MX"/>
              </w:rPr>
              <w:t>5/Mayo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1.1</w:t>
            </w:r>
          </w:p>
        </w:tc>
        <w:tc>
          <w:tcPr>
            <w:tcW w:w="374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Casas</w:t>
            </w:r>
            <w:r w:rsidRPr="00A3399F">
              <w:rPr>
                <w:lang w:val="es-MX"/>
              </w:rPr>
              <w:t xml:space="preserve"> </w:t>
            </w:r>
            <w:r>
              <w:rPr>
                <w:lang w:val="es-MX"/>
              </w:rPr>
              <w:t>Editar</w:t>
            </w:r>
          </w:p>
        </w:tc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7A70C4" w:rsidRPr="00A3399F" w:rsidTr="007A70C4"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</w:tr>
      <w:tr w:rsidR="007A70C4" w:rsidRPr="00A3399F" w:rsidTr="007A70C4"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7A70C4" w:rsidRPr="00A3399F" w:rsidRDefault="007A70C4" w:rsidP="007A70C4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FF7C68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0455AE">
        <w:rPr>
          <w:lang w:val="es-MX"/>
        </w:rPr>
        <w:t>Editar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FF7C68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4C20FD">
        <w:rPr>
          <w:lang w:val="es-MX"/>
        </w:rPr>
        <w:t>a</w:t>
      </w:r>
      <w:r w:rsidR="000455AE">
        <w:rPr>
          <w:lang w:val="es-MX"/>
        </w:rPr>
        <w:t xml:space="preserve">, </w:t>
      </w:r>
      <w:r w:rsidR="00C87AFD">
        <w:rPr>
          <w:lang w:val="es-MX"/>
        </w:rPr>
        <w:t>vari</w:t>
      </w:r>
      <w:r w:rsidR="004C20FD">
        <w:rPr>
          <w:lang w:val="es-MX"/>
        </w:rPr>
        <w:t>a</w:t>
      </w:r>
      <w:r w:rsidR="00C87AFD">
        <w:rPr>
          <w:lang w:val="es-MX"/>
        </w:rPr>
        <w:t>s</w:t>
      </w:r>
      <w:r w:rsidR="000455AE">
        <w:rPr>
          <w:lang w:val="es-MX"/>
        </w:rPr>
        <w:t xml:space="preserve"> o a tod</w:t>
      </w:r>
      <w:r w:rsidR="004C20FD">
        <w:rPr>
          <w:lang w:val="es-MX"/>
        </w:rPr>
        <w:t>a</w:t>
      </w:r>
      <w:r w:rsidR="000455AE">
        <w:rPr>
          <w:lang w:val="es-MX"/>
        </w:rPr>
        <w:t>s l</w:t>
      </w:r>
      <w:r w:rsidR="004C20FD">
        <w:rPr>
          <w:lang w:val="es-MX"/>
        </w:rPr>
        <w:t>a</w:t>
      </w:r>
      <w:r w:rsidR="000455AE">
        <w:rPr>
          <w:lang w:val="es-MX"/>
        </w:rPr>
        <w:t>s</w:t>
      </w:r>
      <w:r>
        <w:rPr>
          <w:lang w:val="es-MX"/>
        </w:rPr>
        <w:t xml:space="preserve"> </w:t>
      </w:r>
      <w:r w:rsidR="004C20FD">
        <w:rPr>
          <w:lang w:val="es-MX"/>
        </w:rPr>
        <w:t>casas</w:t>
      </w:r>
      <w:r w:rsidR="00C87AFD">
        <w:rPr>
          <w:lang w:val="es-MX"/>
        </w:rPr>
        <w:t xml:space="preserve"> específic</w:t>
      </w:r>
      <w:r w:rsidR="004C20FD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0455AE">
        <w:rPr>
          <w:lang w:val="es-MX"/>
        </w:rPr>
        <w:t xml:space="preserve"> para editar algun</w:t>
      </w:r>
      <w:r w:rsidR="004C20FD">
        <w:rPr>
          <w:lang w:val="es-MX"/>
        </w:rPr>
        <w:t>a</w:t>
      </w:r>
      <w:r w:rsidR="000455AE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o mostrar tod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con 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se desplegará una pantalla mostrando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 casa o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 encontr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aron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la base de datos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y en cada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registro de casa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aparecerá un botón para editar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specífic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amente</w:t>
      </w:r>
      <w:r w:rsidR="000455AE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  <w:r w:rsidR="002A6229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</w:t>
      </w: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B336EA" w:rsidRDefault="002A6229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Al dar clic en editar, se mostrará una pantalla con los datos de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la casa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específic</w:t>
      </w:r>
      <w:r w:rsidR="004C20F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 los cuales se podrán editar a discreción.</w:t>
      </w: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 pantalla editar casas deberá mostrar los campos de las casas con la información editable de la casa seleccionada. Además de contener los botones actualizar y cancelar.</w:t>
      </w: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lastRenderedPageBreak/>
        <w:t xml:space="preserve">Al darle </w:t>
      </w:r>
      <w:proofErr w:type="spellStart"/>
      <w:proofErr w:type="gram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click</w:t>
      </w:r>
      <w:proofErr w:type="spellEnd"/>
      <w:proofErr w:type="gram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botón actualizar se actualizarán los datos de la casa en la base de datos.</w:t>
      </w:r>
    </w:p>
    <w:p w:rsidR="00CB1F10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Pr="00A3399F" w:rsidRDefault="00CB1F10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Se deberá mostrar un aviso de que los datos se actualizaron correctamente y redirigir a la pantalla de administración de casas.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buscar, o mostrar todas con lo que se desplegará una pantalla mostrando la casa o casas que se encontraron en la base de datos, y en cada registro de casa aparecerá un botón para editarla específicamente. 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sz w:val="22"/>
          <w:lang w:val="es-MX"/>
        </w:rPr>
      </w:pPr>
      <w:r w:rsidRPr="00CB1F10">
        <w:rPr>
          <w:sz w:val="22"/>
          <w:lang w:val="es-MX"/>
        </w:rPr>
        <w:t>Si la casa o casas no se encontraron en la base de datos se mostrará un aviso.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0E052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Si la casa o casas si se encontraron, a</w:t>
      </w:r>
      <w:r w:rsidR="00CB1F10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l dar clic en editar, se mostrará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o redirigirá a l</w:t>
      </w:r>
      <w:r w:rsidR="00CB1F10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a pantalla con los datos de la casa específica, los cuales se podrán editar a discreción.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 pantalla editar casas deberá mostrar los campos de las casas con la información editable de la casa seleccionada. Además de contener los botones actualizar y cancelar.</w:t>
      </w: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CB1F10" w:rsidRDefault="00CB1F1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darle </w:t>
      </w:r>
      <w:proofErr w:type="spellStart"/>
      <w:proofErr w:type="gram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click</w:t>
      </w:r>
      <w:proofErr w:type="spellEnd"/>
      <w:proofErr w:type="gram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botón actualizar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si hay campos faltantes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se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dará un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aviso de que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faltan campos y se debe permanecer en la pantalla de editar casas para su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correción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0E0520" w:rsidRDefault="000E052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0E0520" w:rsidRPr="00A3399F" w:rsidRDefault="000E0520" w:rsidP="00CB1F10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En caso de que se de </w:t>
      </w:r>
      <w:proofErr w:type="spellStart"/>
      <w:proofErr w:type="gram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click</w:t>
      </w:r>
      <w:proofErr w:type="spellEnd"/>
      <w:proofErr w:type="gram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botón cancelar, se redirigirá sin realizar ningún cambio a la pantalla de administración de casas.</w:t>
      </w:r>
    </w:p>
    <w:p w:rsidR="00352924" w:rsidRPr="00CB1F10" w:rsidRDefault="00352924" w:rsidP="00CB1F10">
      <w:pPr>
        <w:rPr>
          <w:sz w:val="22"/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0E0520" w:rsidRDefault="000E0520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0E0520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C87AFD" w:rsidRPr="00C87AFD" w:rsidRDefault="00A567F2" w:rsidP="00C87AFD">
      <w:pPr>
        <w:pStyle w:val="Ttulo2"/>
        <w:widowControl/>
        <w:rPr>
          <w:b w:val="0"/>
          <w:lang w:val="es-MX"/>
        </w:rPr>
      </w:pPr>
      <w:bookmarkStart w:id="21" w:name="_GoBack"/>
      <w:bookmarkEnd w:id="21"/>
      <w:r>
        <w:rPr>
          <w:b w:val="0"/>
          <w:lang w:val="es-MX"/>
        </w:rPr>
        <w:t xml:space="preserve">Estar en la pantalla de administración de </w:t>
      </w:r>
      <w:r w:rsidR="004C20FD">
        <w:rPr>
          <w:b w:val="0"/>
          <w:lang w:val="es-MX"/>
        </w:rPr>
        <w:t>casas</w:t>
      </w:r>
      <w:r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707" w:rsidRDefault="007B5707">
      <w:pPr>
        <w:spacing w:line="240" w:lineRule="auto"/>
      </w:pPr>
      <w:r>
        <w:separator/>
      </w:r>
    </w:p>
  </w:endnote>
  <w:endnote w:type="continuationSeparator" w:id="0">
    <w:p w:rsidR="007B5707" w:rsidRDefault="007B5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70C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707" w:rsidRDefault="007B5707">
      <w:pPr>
        <w:spacing w:line="240" w:lineRule="auto"/>
      </w:pPr>
      <w:r>
        <w:separator/>
      </w:r>
    </w:p>
  </w:footnote>
  <w:footnote w:type="continuationSeparator" w:id="0">
    <w:p w:rsidR="007B5707" w:rsidRDefault="007B5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7A70C4">
            <w:t>1</w:t>
          </w:r>
        </w:p>
      </w:tc>
    </w:tr>
    <w:tr w:rsidR="00823E59" w:rsidTr="00BE0406">
      <w:tc>
        <w:tcPr>
          <w:tcW w:w="6379" w:type="dxa"/>
        </w:tcPr>
        <w:p w:rsidR="00823E59" w:rsidRDefault="004C20FD" w:rsidP="00C87AFD">
          <w:pPr>
            <w:tabs>
              <w:tab w:val="left" w:pos="2235"/>
            </w:tabs>
          </w:pPr>
          <w:r>
            <w:t>Casas</w:t>
          </w:r>
          <w:r w:rsidR="000455AE">
            <w:t xml:space="preserve"> </w:t>
          </w:r>
          <w:proofErr w:type="spellStart"/>
          <w:r w:rsidR="000455AE">
            <w:t>Editar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7A70C4">
            <w:t>5</w:t>
          </w:r>
          <w:r>
            <w:t>/</w:t>
          </w:r>
          <w:r w:rsidR="007A70C4">
            <w:t>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455AE"/>
    <w:rsid w:val="000B2358"/>
    <w:rsid w:val="000D5DB1"/>
    <w:rsid w:val="000E0520"/>
    <w:rsid w:val="001A5929"/>
    <w:rsid w:val="001F4322"/>
    <w:rsid w:val="002A6229"/>
    <w:rsid w:val="00352924"/>
    <w:rsid w:val="003701A8"/>
    <w:rsid w:val="00426D2F"/>
    <w:rsid w:val="0043735F"/>
    <w:rsid w:val="004C20FD"/>
    <w:rsid w:val="00673075"/>
    <w:rsid w:val="00692941"/>
    <w:rsid w:val="006A040B"/>
    <w:rsid w:val="006F1D72"/>
    <w:rsid w:val="007A70C4"/>
    <w:rsid w:val="007B5707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008EB"/>
    <w:rsid w:val="00B216C5"/>
    <w:rsid w:val="00B32547"/>
    <w:rsid w:val="00B336EA"/>
    <w:rsid w:val="00B8121E"/>
    <w:rsid w:val="00BA1BC4"/>
    <w:rsid w:val="00BE0406"/>
    <w:rsid w:val="00C87AFD"/>
    <w:rsid w:val="00CB1F10"/>
    <w:rsid w:val="00CB70E0"/>
    <w:rsid w:val="00D339CE"/>
    <w:rsid w:val="00D642D4"/>
    <w:rsid w:val="00D74DFA"/>
    <w:rsid w:val="00D834AB"/>
    <w:rsid w:val="00ED526B"/>
    <w:rsid w:val="00FD173E"/>
    <w:rsid w:val="00FD40D5"/>
    <w:rsid w:val="00FF5DB0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522D28E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C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192</TotalTime>
  <Pages>6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24</cp:revision>
  <cp:lastPrinted>1900-01-01T06:00:00Z</cp:lastPrinted>
  <dcterms:created xsi:type="dcterms:W3CDTF">2019-02-15T05:50:00Z</dcterms:created>
  <dcterms:modified xsi:type="dcterms:W3CDTF">2019-05-16T03:46:00Z</dcterms:modified>
</cp:coreProperties>
</file>