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C16494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C0B03">
              <w:rPr>
                <w:lang w:val="es-MX"/>
              </w:rPr>
              <w:t>Pagos</w:t>
            </w:r>
            <w:r w:rsidR="00426D2F" w:rsidRPr="00A3399F">
              <w:rPr>
                <w:lang w:val="es-MX"/>
              </w:rPr>
              <w:t xml:space="preserve"> </w:t>
            </w:r>
            <w:r w:rsidR="00D74DFA"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C16494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  <w:r w:rsidRPr="00A3399F">
        <w:rPr>
          <w:lang w:val="es-MX"/>
        </w:rPr>
        <w:t xml:space="preserve"> </w:t>
      </w:r>
      <w:bookmarkEnd w:id="0"/>
      <w:bookmarkEnd w:id="1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DC0B03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AD81CA6" wp14:editId="5FCFF0C8">
            <wp:extent cx="4772025" cy="3276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23E59" w:rsidRPr="00A3399F" w:rsidRDefault="000B2358">
      <w:pPr>
        <w:pStyle w:val="Ttulo1"/>
        <w:rPr>
          <w:lang w:val="es-MX"/>
        </w:rPr>
      </w:pPr>
      <w:bookmarkStart w:id="3" w:name="_Toc508098429"/>
      <w:bookmarkStart w:id="4" w:name="_Toc423410238"/>
      <w:bookmarkStart w:id="5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3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6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4"/>
      <w:bookmarkEnd w:id="5"/>
      <w:bookmarkEnd w:id="6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</w:t>
      </w:r>
      <w:r w:rsidR="00DC0B03">
        <w:rPr>
          <w:lang w:val="es-MX"/>
        </w:rPr>
        <w:t>o</w:t>
      </w:r>
      <w:r w:rsidR="00C87AFD">
        <w:rPr>
          <w:lang w:val="es-MX"/>
        </w:rPr>
        <w:t xml:space="preserve"> o vari</w:t>
      </w:r>
      <w:r w:rsidR="00DC0B03">
        <w:rPr>
          <w:lang w:val="es-MX"/>
        </w:rPr>
        <w:t>o</w:t>
      </w:r>
      <w:r w:rsidR="00C87AFD">
        <w:rPr>
          <w:lang w:val="es-MX"/>
        </w:rPr>
        <w:t>s</w:t>
      </w:r>
      <w:r>
        <w:rPr>
          <w:lang w:val="es-MX"/>
        </w:rPr>
        <w:t xml:space="preserve"> </w:t>
      </w:r>
      <w:r w:rsidR="00DC0B03">
        <w:rPr>
          <w:lang w:val="es-MX"/>
        </w:rPr>
        <w:t>pagos</w:t>
      </w:r>
      <w:r w:rsidR="00C87AFD">
        <w:rPr>
          <w:lang w:val="es-MX"/>
        </w:rPr>
        <w:t xml:space="preserve"> específic</w:t>
      </w:r>
      <w:r w:rsidR="00DC0B03">
        <w:rPr>
          <w:lang w:val="es-MX"/>
        </w:rPr>
        <w:t>o</w:t>
      </w:r>
      <w:r w:rsidR="00C87AFD">
        <w:rPr>
          <w:lang w:val="es-MX"/>
        </w:rPr>
        <w:t>s</w:t>
      </w:r>
      <w:r>
        <w:rPr>
          <w:lang w:val="es-MX"/>
        </w:rPr>
        <w:t xml:space="preserve">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7" w:name="_Toc423410239"/>
      <w:bookmarkStart w:id="8" w:name="_Toc425054505"/>
      <w:bookmarkStart w:id="9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7"/>
      <w:bookmarkEnd w:id="8"/>
      <w:bookmarkEnd w:id="9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10" w:name="_Toc423410240"/>
      <w:bookmarkStart w:id="11" w:name="_Toc425054506"/>
      <w:bookmarkStart w:id="12" w:name="_Toc508098432"/>
      <w:r w:rsidRPr="00A3399F">
        <w:rPr>
          <w:lang w:val="es-MX"/>
        </w:rPr>
        <w:t>Basic Flow</w:t>
      </w:r>
      <w:bookmarkEnd w:id="10"/>
      <w:bookmarkEnd w:id="11"/>
      <w:bookmarkEnd w:id="12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y en la pantalla de administración de </w:t>
      </w:r>
      <w:r w:rsidR="00DC0B0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pagos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buscar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, con el que se desplegará una pantalla mostrando </w:t>
      </w:r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</w:t>
      </w:r>
      <w:r w:rsidR="00DC0B0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o</w:t>
      </w:r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s </w:t>
      </w:r>
      <w:r w:rsidR="00DC0B0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pagos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</w:t>
      </w:r>
      <w:r w:rsidR="00DC0B0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coincidentes con el criterio de búsqueda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que </w:t>
      </w:r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el sistema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encontró en la base de datos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352924" w:rsidRPr="00A3399F" w:rsidRDefault="000D5DB1" w:rsidP="000D5DB1">
      <w:pPr>
        <w:ind w:left="720"/>
        <w:rPr>
          <w:lang w:val="es-MX"/>
        </w:rPr>
      </w:pPr>
      <w:r>
        <w:rPr>
          <w:lang w:val="es-MX"/>
        </w:rPr>
        <w:t xml:space="preserve">Si </w:t>
      </w:r>
      <w:r w:rsidR="00DC0B03">
        <w:rPr>
          <w:lang w:val="es-MX"/>
        </w:rPr>
        <w:t>el pago</w:t>
      </w:r>
      <w:r w:rsidR="00C16494">
        <w:rPr>
          <w:lang w:val="es-MX"/>
        </w:rPr>
        <w:t xml:space="preserve"> </w:t>
      </w:r>
      <w:r>
        <w:rPr>
          <w:lang w:val="es-MX"/>
        </w:rPr>
        <w:t xml:space="preserve">no </w:t>
      </w:r>
      <w:r w:rsidR="00C16494">
        <w:rPr>
          <w:lang w:val="es-MX"/>
        </w:rPr>
        <w:t>se</w:t>
      </w:r>
      <w:r>
        <w:rPr>
          <w:lang w:val="es-MX"/>
        </w:rPr>
        <w:t xml:space="preserve"> encontró en la base de datos se mostrará un aviso. </w:t>
      </w: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C87AFD" w:rsidRPr="00C87AFD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  <w:r w:rsidR="00A567F2">
        <w:rPr>
          <w:b w:val="0"/>
          <w:lang w:val="es-MX"/>
        </w:rPr>
        <w:t xml:space="preserve">Estar en la pantalla de administración de </w:t>
      </w:r>
      <w:r w:rsidR="00C16494">
        <w:rPr>
          <w:b w:val="0"/>
          <w:lang w:val="es-MX"/>
        </w:rPr>
        <w:t>casas</w:t>
      </w:r>
      <w:r w:rsidR="00A567F2">
        <w:rPr>
          <w:b w:val="0"/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lastRenderedPageBreak/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6A3" w:rsidRDefault="005426A3">
      <w:pPr>
        <w:spacing w:line="240" w:lineRule="auto"/>
      </w:pPr>
      <w:r>
        <w:separator/>
      </w:r>
    </w:p>
  </w:endnote>
  <w:endnote w:type="continuationSeparator" w:id="0">
    <w:p w:rsidR="005426A3" w:rsidRDefault="00542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426A3">
            <w:fldChar w:fldCharType="begin"/>
          </w:r>
          <w:r w:rsidR="005426A3">
            <w:instrText xml:space="preserve"> DOCPROPERTY "Company"  \* MERGEFORMAT </w:instrText>
          </w:r>
          <w:r w:rsidR="005426A3">
            <w:fldChar w:fldCharType="separate"/>
          </w:r>
          <w:r w:rsidR="0092288A">
            <w:t>&lt;Company Name&gt;</w:t>
          </w:r>
          <w:r w:rsidR="005426A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C0B0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6A3" w:rsidRDefault="005426A3">
      <w:pPr>
        <w:spacing w:line="240" w:lineRule="auto"/>
      </w:pPr>
      <w:r>
        <w:separator/>
      </w:r>
    </w:p>
  </w:footnote>
  <w:footnote w:type="continuationSeparator" w:id="0">
    <w:p w:rsidR="005426A3" w:rsidRDefault="00542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DC0B03" w:rsidP="00C87AFD">
          <w:pPr>
            <w:tabs>
              <w:tab w:val="left" w:pos="2235"/>
            </w:tabs>
          </w:pPr>
          <w:proofErr w:type="spellStart"/>
          <w:r>
            <w:t>Pagos</w:t>
          </w:r>
          <w:proofErr w:type="spellEnd"/>
          <w:r w:rsidR="00692941">
            <w:t xml:space="preserve"> </w:t>
          </w:r>
          <w:proofErr w:type="spellStart"/>
          <w:r w:rsidR="00C87AFD">
            <w:t>Buscar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5DB1"/>
    <w:rsid w:val="001A5929"/>
    <w:rsid w:val="001F4322"/>
    <w:rsid w:val="00352924"/>
    <w:rsid w:val="003701A8"/>
    <w:rsid w:val="00426D2F"/>
    <w:rsid w:val="0043735F"/>
    <w:rsid w:val="005426A3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567F2"/>
    <w:rsid w:val="00A64CAE"/>
    <w:rsid w:val="00AE2CCA"/>
    <w:rsid w:val="00AF0A70"/>
    <w:rsid w:val="00B32547"/>
    <w:rsid w:val="00B336EA"/>
    <w:rsid w:val="00B8121E"/>
    <w:rsid w:val="00BA1BC4"/>
    <w:rsid w:val="00BE0406"/>
    <w:rsid w:val="00C16494"/>
    <w:rsid w:val="00C87AFD"/>
    <w:rsid w:val="00CB70E0"/>
    <w:rsid w:val="00D339CE"/>
    <w:rsid w:val="00D642D4"/>
    <w:rsid w:val="00D74DFA"/>
    <w:rsid w:val="00D834AB"/>
    <w:rsid w:val="00DC0B03"/>
    <w:rsid w:val="00F4429C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6B8CC3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172</TotalTime>
  <Pages>5</Pages>
  <Words>293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18</cp:revision>
  <cp:lastPrinted>1900-01-01T06:00:00Z</cp:lastPrinted>
  <dcterms:created xsi:type="dcterms:W3CDTF">2019-02-15T05:50:00Z</dcterms:created>
  <dcterms:modified xsi:type="dcterms:W3CDTF">2019-02-23T14:12:00Z</dcterms:modified>
</cp:coreProperties>
</file>