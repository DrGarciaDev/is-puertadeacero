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2B6223" w:rsidP="00E931A3">
      <w:pPr>
        <w:pStyle w:val="Ttulo"/>
        <w:ind w:left="144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proofErr w:type="spellStart"/>
      <w:r w:rsidR="003A69BC">
        <w:t>Pagos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DB2A4A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DB2A4A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DB2A4A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r w:rsidR="007F494B">
              <w:t xml:space="preserve">Registrar </w:t>
            </w:r>
            <w:proofErr w:type="spellStart"/>
            <w:r w:rsidR="003A69BC">
              <w:t>Pagos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DB2A4A" w:rsidTr="00DB2A4A">
        <w:tc>
          <w:tcPr>
            <w:tcW w:w="2304" w:type="dxa"/>
          </w:tcPr>
          <w:p w:rsidR="00DB2A4A" w:rsidRDefault="00DB2A4A" w:rsidP="00DB2A4A">
            <w:pPr>
              <w:pStyle w:val="Tabletext"/>
            </w:pPr>
            <w:r>
              <w:t>23</w:t>
            </w:r>
            <w:r>
              <w:t>/</w:t>
            </w:r>
            <w:r>
              <w:t>Mayo</w:t>
            </w:r>
            <w:r>
              <w:t>/19</w:t>
            </w:r>
          </w:p>
        </w:tc>
        <w:tc>
          <w:tcPr>
            <w:tcW w:w="1152" w:type="dxa"/>
          </w:tcPr>
          <w:p w:rsidR="00DB2A4A" w:rsidRDefault="00DB2A4A" w:rsidP="00DB2A4A">
            <w:pPr>
              <w:pStyle w:val="Tabletext"/>
            </w:pPr>
            <w:r>
              <w:t>1.</w:t>
            </w:r>
            <w:r>
              <w:t>1</w:t>
            </w:r>
          </w:p>
        </w:tc>
        <w:tc>
          <w:tcPr>
            <w:tcW w:w="3744" w:type="dxa"/>
          </w:tcPr>
          <w:p w:rsidR="00DB2A4A" w:rsidRDefault="00DB2A4A" w:rsidP="00DB2A4A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Registrar </w:t>
            </w:r>
            <w:proofErr w:type="spellStart"/>
            <w:r>
              <w:t>Pagos</w:t>
            </w:r>
            <w:proofErr w:type="spellEnd"/>
          </w:p>
        </w:tc>
        <w:tc>
          <w:tcPr>
            <w:tcW w:w="2304" w:type="dxa"/>
          </w:tcPr>
          <w:p w:rsidR="00DB2A4A" w:rsidRDefault="00DB2A4A" w:rsidP="00DB2A4A">
            <w:pPr>
              <w:pStyle w:val="Tabletext"/>
            </w:pPr>
            <w:r>
              <w:t>Luis García</w:t>
            </w:r>
          </w:p>
        </w:tc>
      </w:tr>
      <w:tr w:rsidR="00DB2A4A" w:rsidTr="00DB2A4A">
        <w:tc>
          <w:tcPr>
            <w:tcW w:w="2304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1152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3744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2304" w:type="dxa"/>
          </w:tcPr>
          <w:p w:rsidR="00DB2A4A" w:rsidRDefault="00DB2A4A" w:rsidP="00DB2A4A">
            <w:pPr>
              <w:pStyle w:val="Tabletext"/>
            </w:pPr>
          </w:p>
        </w:tc>
      </w:tr>
      <w:tr w:rsidR="00DB2A4A" w:rsidTr="00DB2A4A">
        <w:tc>
          <w:tcPr>
            <w:tcW w:w="2304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1152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3744" w:type="dxa"/>
          </w:tcPr>
          <w:p w:rsidR="00DB2A4A" w:rsidRDefault="00DB2A4A" w:rsidP="00DB2A4A">
            <w:pPr>
              <w:pStyle w:val="Tabletext"/>
            </w:pPr>
          </w:p>
        </w:tc>
        <w:tc>
          <w:tcPr>
            <w:tcW w:w="2304" w:type="dxa"/>
          </w:tcPr>
          <w:p w:rsidR="00DB2A4A" w:rsidRDefault="00DB2A4A" w:rsidP="00DB2A4A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B6223">
        <w:lastRenderedPageBreak/>
        <w:fldChar w:fldCharType="begin"/>
      </w:r>
      <w:r w:rsidR="002B6223">
        <w:instrText xml:space="preserve">title  \* Mergeformat </w:instrText>
      </w:r>
      <w:r w:rsidR="002B6223">
        <w:fldChar w:fldCharType="separate"/>
      </w:r>
      <w:r w:rsidR="0092288A">
        <w:t xml:space="preserve">Use-Case Specification: </w:t>
      </w:r>
      <w:r w:rsidR="002B6223">
        <w:fldChar w:fldCharType="end"/>
      </w:r>
      <w:bookmarkStart w:id="0" w:name="_Toc423410237"/>
      <w:bookmarkStart w:id="1" w:name="_Toc425054503"/>
      <w:r w:rsidR="007F494B">
        <w:t xml:space="preserve">Registrar </w:t>
      </w:r>
      <w:proofErr w:type="spellStart"/>
      <w:r w:rsidR="007F494B">
        <w:t>Pagos</w:t>
      </w:r>
      <w:proofErr w:type="spellEnd"/>
      <w:r>
        <w:t xml:space="preserve"> </w:t>
      </w:r>
      <w:bookmarkEnd w:id="0"/>
      <w:bookmarkEnd w:id="1"/>
    </w:p>
    <w:p w:rsidR="00823E59" w:rsidRDefault="0093530D" w:rsidP="007F297A">
      <w:pPr>
        <w:pStyle w:val="InfoBlue"/>
      </w:pPr>
      <w:r>
        <w:rPr>
          <w:noProof/>
        </w:rPr>
        <w:drawing>
          <wp:inline distT="0" distB="0" distL="0" distR="0">
            <wp:extent cx="53530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7F494B" w:rsidP="001A5929">
      <w:pPr>
        <w:ind w:left="720"/>
      </w:pPr>
      <w:proofErr w:type="spellStart"/>
      <w:r>
        <w:t>Pantalla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registrarán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de los </w:t>
      </w:r>
      <w:proofErr w:type="spellStart"/>
      <w:r>
        <w:t>inquilinos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o </w:t>
      </w:r>
      <w:proofErr w:type="spellStart"/>
      <w:r>
        <w:t>administradores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DB2A4A" w:rsidRDefault="007F494B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operativ</w:t>
      </w:r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odrá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,</w:t>
      </w:r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pero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primerodebió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haber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ingresado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click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este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redirigirá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registrar los </w:t>
      </w:r>
      <w:proofErr w:type="spellStart"/>
      <w:r w:rsidR="00DB2A4A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</w:p>
    <w:p w:rsidR="00DB2A4A" w:rsidRDefault="00DB2A4A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DB2A4A" w:rsidRDefault="00DB2A4A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Estando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registro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campos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Fecha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actual, Casa con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su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dueño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un campo para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cuanto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abonará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cancelar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DB2A4A" w:rsidRDefault="00DB2A4A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B336EA" w:rsidRPr="00352924" w:rsidRDefault="00DB2A4A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</w:t>
      </w:r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eberá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seleccionar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casa con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su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dueño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adeudo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ingresar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monto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clic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para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guardar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que el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adeudo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baje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acuerdo</w:t>
      </w:r>
      <w:proofErr w:type="spellEnd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al </w:t>
      </w:r>
      <w:proofErr w:type="spellStart"/>
      <w:r w:rsidR="007F494B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abono</w:t>
      </w:r>
      <w:proofErr w:type="spellEnd"/>
      <w:r w:rsidR="008C6FDC"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DB2A4A" w:rsidRDefault="00DB2A4A" w:rsidP="00DB2A4A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operativo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pero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primerodebió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haber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ingresado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click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registrar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redirigirá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registrar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</w:p>
    <w:p w:rsidR="00DB2A4A" w:rsidRDefault="00DB2A4A" w:rsidP="00DB2A4A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DB2A4A" w:rsidRDefault="00DB2A4A" w:rsidP="00DB2A4A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Estando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registro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campos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Fecha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actual, Casa con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su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dueño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un campo para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cuanto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abonará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cancelar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DB2A4A" w:rsidRPr="00DB2A4A" w:rsidRDefault="00DB2A4A" w:rsidP="00DB2A4A">
      <w:pPr>
        <w:rPr>
          <w:sz w:val="22"/>
        </w:rPr>
      </w:pPr>
    </w:p>
    <w:p w:rsidR="00352924" w:rsidRDefault="007F494B" w:rsidP="007F494B">
      <w:pPr>
        <w:ind w:left="720"/>
        <w:rPr>
          <w:sz w:val="22"/>
        </w:rPr>
      </w:pPr>
      <w:r w:rsidRPr="00DB2A4A">
        <w:rPr>
          <w:sz w:val="22"/>
        </w:rPr>
        <w:t xml:space="preserve">Si se da </w:t>
      </w:r>
      <w:proofErr w:type="spellStart"/>
      <w:r w:rsidRPr="00DB2A4A">
        <w:rPr>
          <w:sz w:val="22"/>
        </w:rPr>
        <w:t>clic</w:t>
      </w:r>
      <w:proofErr w:type="spellEnd"/>
      <w:r w:rsidRPr="00DB2A4A">
        <w:rPr>
          <w:sz w:val="22"/>
        </w:rPr>
        <w:t xml:space="preserve"> </w:t>
      </w:r>
      <w:proofErr w:type="spellStart"/>
      <w:r w:rsidRPr="00DB2A4A">
        <w:rPr>
          <w:sz w:val="22"/>
        </w:rPr>
        <w:t>en</w:t>
      </w:r>
      <w:proofErr w:type="spellEnd"/>
      <w:r w:rsidRPr="00DB2A4A">
        <w:rPr>
          <w:sz w:val="22"/>
        </w:rPr>
        <w:t xml:space="preserve"> el </w:t>
      </w:r>
      <w:proofErr w:type="spellStart"/>
      <w:r w:rsidRPr="00DB2A4A">
        <w:rPr>
          <w:sz w:val="22"/>
        </w:rPr>
        <w:t>botón</w:t>
      </w:r>
      <w:proofErr w:type="spellEnd"/>
      <w:r w:rsidRPr="00DB2A4A">
        <w:rPr>
          <w:sz w:val="22"/>
        </w:rPr>
        <w:t xml:space="preserve"> </w:t>
      </w:r>
      <w:proofErr w:type="spellStart"/>
      <w:r w:rsidRPr="00DB2A4A">
        <w:rPr>
          <w:sz w:val="22"/>
        </w:rPr>
        <w:t>cancelar</w:t>
      </w:r>
      <w:proofErr w:type="spellEnd"/>
      <w:r w:rsidRPr="00DB2A4A">
        <w:rPr>
          <w:sz w:val="22"/>
        </w:rPr>
        <w:t xml:space="preserve">, el </w:t>
      </w:r>
      <w:proofErr w:type="spellStart"/>
      <w:r w:rsidRPr="00DB2A4A">
        <w:rPr>
          <w:sz w:val="22"/>
        </w:rPr>
        <w:t>pago</w:t>
      </w:r>
      <w:proofErr w:type="spellEnd"/>
      <w:r w:rsidRPr="00DB2A4A">
        <w:rPr>
          <w:sz w:val="22"/>
        </w:rPr>
        <w:t xml:space="preserve"> no se </w:t>
      </w:r>
      <w:proofErr w:type="spellStart"/>
      <w:r w:rsidRPr="00DB2A4A">
        <w:rPr>
          <w:sz w:val="22"/>
        </w:rPr>
        <w:t>registrará</w:t>
      </w:r>
      <w:proofErr w:type="spellEnd"/>
      <w:r w:rsidRPr="00DB2A4A">
        <w:rPr>
          <w:sz w:val="22"/>
        </w:rPr>
        <w:t xml:space="preserve"> y </w:t>
      </w:r>
      <w:proofErr w:type="spellStart"/>
      <w:r w:rsidRPr="00DB2A4A">
        <w:rPr>
          <w:sz w:val="22"/>
        </w:rPr>
        <w:t>volverá</w:t>
      </w:r>
      <w:proofErr w:type="spellEnd"/>
      <w:r w:rsidRPr="00DB2A4A">
        <w:rPr>
          <w:sz w:val="22"/>
        </w:rPr>
        <w:t xml:space="preserve"> a la Ventana de </w:t>
      </w:r>
      <w:proofErr w:type="spellStart"/>
      <w:r w:rsidRPr="00DB2A4A">
        <w:rPr>
          <w:sz w:val="22"/>
        </w:rPr>
        <w:t>administración</w:t>
      </w:r>
      <w:proofErr w:type="spellEnd"/>
      <w:r w:rsidRPr="00DB2A4A">
        <w:rPr>
          <w:sz w:val="22"/>
        </w:rPr>
        <w:t xml:space="preserve"> de </w:t>
      </w:r>
      <w:proofErr w:type="spellStart"/>
      <w:r w:rsidRPr="00DB2A4A">
        <w:rPr>
          <w:sz w:val="22"/>
        </w:rPr>
        <w:t>pagos</w:t>
      </w:r>
      <w:proofErr w:type="spellEnd"/>
      <w:r w:rsidRPr="00DB2A4A">
        <w:rPr>
          <w:sz w:val="22"/>
        </w:rPr>
        <w:t>.</w:t>
      </w:r>
    </w:p>
    <w:p w:rsidR="00DB2A4A" w:rsidRPr="00DB2A4A" w:rsidRDefault="00DB2A4A" w:rsidP="007F494B">
      <w:pPr>
        <w:ind w:left="720"/>
        <w:rPr>
          <w:sz w:val="22"/>
        </w:rPr>
      </w:pPr>
    </w:p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A0156D" w:rsidRPr="00A0156D" w:rsidRDefault="00A0156D" w:rsidP="00A0156D"/>
    <w:p w:rsidR="00DB2A4A" w:rsidRDefault="003A69BC">
      <w:pPr>
        <w:pStyle w:val="Ttulo2"/>
        <w:widowControl/>
      </w:pPr>
      <w:proofErr w:type="spellStart"/>
      <w:r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  <w:r w:rsidR="007F494B">
        <w:t xml:space="preserve"> </w:t>
      </w:r>
    </w:p>
    <w:p w:rsidR="00823E59" w:rsidRDefault="007F494B">
      <w:pPr>
        <w:pStyle w:val="Ttulo2"/>
        <w:widowControl/>
      </w:pPr>
      <w:bookmarkStart w:id="21" w:name="_GoBack"/>
      <w:bookmarkEnd w:id="21"/>
      <w:r>
        <w:t xml:space="preserve">Haber </w:t>
      </w:r>
      <w:proofErr w:type="spellStart"/>
      <w:r>
        <w:t>pasado</w:t>
      </w:r>
      <w:proofErr w:type="spellEnd"/>
      <w:r>
        <w:t xml:space="preserve"> primero por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7F494B">
      <w:pPr>
        <w:pStyle w:val="Ttulo2"/>
        <w:widowControl/>
      </w:pPr>
      <w:r>
        <w:t xml:space="preserve">Se </w:t>
      </w:r>
      <w:proofErr w:type="spellStart"/>
      <w:r>
        <w:t>mostrará</w:t>
      </w:r>
      <w:proofErr w:type="spellEnd"/>
      <w:r>
        <w:t xml:space="preserve"> un aviso de que el </w:t>
      </w:r>
      <w:proofErr w:type="spellStart"/>
      <w:r>
        <w:t>pago</w:t>
      </w:r>
      <w:proofErr w:type="spellEnd"/>
      <w:r>
        <w:t xml:space="preserve"> se </w:t>
      </w:r>
      <w:proofErr w:type="spellStart"/>
      <w:r>
        <w:t>registró</w:t>
      </w:r>
      <w:proofErr w:type="spellEnd"/>
      <w:r>
        <w:t xml:space="preserve"> con </w:t>
      </w:r>
      <w:proofErr w:type="spellStart"/>
      <w:r>
        <w:t>éxito</w:t>
      </w:r>
      <w:proofErr w:type="spellEnd"/>
      <w:r>
        <w:t xml:space="preserve"> y </w:t>
      </w:r>
      <w:proofErr w:type="spellStart"/>
      <w:r>
        <w:t>volvera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.</w:t>
      </w:r>
    </w:p>
    <w:p w:rsidR="00823E59" w:rsidRDefault="000B2358">
      <w:pPr>
        <w:pStyle w:val="Ttulo1"/>
      </w:pPr>
      <w:bookmarkStart w:id="25" w:name="_Toc508098442"/>
      <w:r>
        <w:t>Extension Points</w:t>
      </w:r>
      <w:bookmarkEnd w:id="25"/>
    </w:p>
    <w:p w:rsidR="00A0156D" w:rsidRPr="00A0156D" w:rsidRDefault="00A0156D" w:rsidP="00A0156D"/>
    <w:p w:rsidR="00823E59" w:rsidRDefault="000B2358">
      <w:pPr>
        <w:pStyle w:val="Ttulo2"/>
      </w:pPr>
      <w:bookmarkStart w:id="26" w:name="_Toc508098443"/>
      <w:r>
        <w:t>&lt;Name of Extension Point&gt;</w:t>
      </w:r>
      <w:bookmarkEnd w:id="26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223" w:rsidRDefault="002B6223">
      <w:pPr>
        <w:spacing w:line="240" w:lineRule="auto"/>
      </w:pPr>
      <w:r>
        <w:separator/>
      </w:r>
    </w:p>
  </w:endnote>
  <w:endnote w:type="continuationSeparator" w:id="0">
    <w:p w:rsidR="002B6223" w:rsidRDefault="002B6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B6223">
            <w:fldChar w:fldCharType="begin"/>
          </w:r>
          <w:r w:rsidR="002B6223">
            <w:instrText xml:space="preserve"> DOCPROPERTY "Company"  \* MERGEFORMAT </w:instrText>
          </w:r>
          <w:r w:rsidR="002B6223">
            <w:fldChar w:fldCharType="separate"/>
          </w:r>
          <w:r w:rsidR="0092288A">
            <w:t>&lt;Company Name&gt;</w:t>
          </w:r>
          <w:r w:rsidR="002B622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2A4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223" w:rsidRDefault="002B6223">
      <w:pPr>
        <w:spacing w:line="240" w:lineRule="auto"/>
      </w:pPr>
      <w:r>
        <w:separator/>
      </w:r>
    </w:p>
  </w:footnote>
  <w:footnote w:type="continuationSeparator" w:id="0">
    <w:p w:rsidR="002B6223" w:rsidRDefault="002B6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Version:1.</w:t>
          </w:r>
          <w:r w:rsidR="00DB2A4A">
            <w:t>1</w:t>
          </w:r>
        </w:p>
      </w:tc>
    </w:tr>
    <w:tr w:rsidR="00823E59" w:rsidTr="00BE0406">
      <w:tc>
        <w:tcPr>
          <w:tcW w:w="6379" w:type="dxa"/>
        </w:tcPr>
        <w:p w:rsidR="00823E59" w:rsidRDefault="007F494B">
          <w:r>
            <w:t xml:space="preserve">Registrar </w:t>
          </w:r>
          <w:proofErr w:type="spellStart"/>
          <w:r w:rsidR="003A69BC">
            <w:t>Pagos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2B6223"/>
    <w:rsid w:val="00352924"/>
    <w:rsid w:val="003A69BC"/>
    <w:rsid w:val="005804C9"/>
    <w:rsid w:val="00673075"/>
    <w:rsid w:val="006F1D72"/>
    <w:rsid w:val="007F297A"/>
    <w:rsid w:val="007F494B"/>
    <w:rsid w:val="008158DB"/>
    <w:rsid w:val="00823E59"/>
    <w:rsid w:val="008C6FDC"/>
    <w:rsid w:val="008F6F24"/>
    <w:rsid w:val="0092288A"/>
    <w:rsid w:val="0093530D"/>
    <w:rsid w:val="00A0156D"/>
    <w:rsid w:val="00A64CAE"/>
    <w:rsid w:val="00B336EA"/>
    <w:rsid w:val="00BE0406"/>
    <w:rsid w:val="00D339CE"/>
    <w:rsid w:val="00DB2A4A"/>
    <w:rsid w:val="00E931A3"/>
    <w:rsid w:val="00F813CF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8F0DB9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152</TotalTime>
  <Pages>5</Pages>
  <Words>471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12</cp:revision>
  <cp:lastPrinted>1900-01-01T06:00:00Z</cp:lastPrinted>
  <dcterms:created xsi:type="dcterms:W3CDTF">2019-02-15T05:50:00Z</dcterms:created>
  <dcterms:modified xsi:type="dcterms:W3CDTF">2019-05-25T05:27:00Z</dcterms:modified>
</cp:coreProperties>
</file>